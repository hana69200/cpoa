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8A11D" w14:textId="77777777" w:rsidR="00D5413C" w:rsidRDefault="009A7E77" w:rsidP="00181C4F">
      <w:pPr>
        <w:pStyle w:val="Titre"/>
      </w:pPr>
      <w:r>
        <w:rPr>
          <w:noProof/>
          <w:lang w:eastAsia="fr-FR"/>
        </w:rPr>
        <w:drawing>
          <wp:inline distT="0" distB="0" distL="0" distR="0" wp14:anchorId="4006EA45" wp14:editId="2B08DF79">
            <wp:extent cx="4568997" cy="4288221"/>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nnis.PNG"/>
                    <pic:cNvPicPr/>
                  </pic:nvPicPr>
                  <pic:blipFill>
                    <a:blip r:embed="rId8"/>
                    <a:stretch>
                      <a:fillRect/>
                    </a:stretch>
                  </pic:blipFill>
                  <pic:spPr>
                    <a:xfrm>
                      <a:off x="0" y="0"/>
                      <a:ext cx="4579645" cy="4298215"/>
                    </a:xfrm>
                    <a:prstGeom prst="rect">
                      <a:avLst/>
                    </a:prstGeom>
                  </pic:spPr>
                </pic:pic>
              </a:graphicData>
            </a:graphic>
          </wp:inline>
        </w:drawing>
      </w:r>
    </w:p>
    <w:p w14:paraId="706A7403" w14:textId="77777777" w:rsidR="006F4B93" w:rsidRDefault="006F4B93" w:rsidP="006F4B93">
      <w:pPr>
        <w:pStyle w:val="Sous-titre"/>
      </w:pPr>
    </w:p>
    <w:p w14:paraId="53857E2B" w14:textId="77777777" w:rsidR="006F4B93" w:rsidRDefault="006F4B93" w:rsidP="006F4B93">
      <w:pPr>
        <w:pStyle w:val="Sous-titre"/>
      </w:pPr>
    </w:p>
    <w:p w14:paraId="71AE5252" w14:textId="77777777" w:rsidR="006F4B93" w:rsidRDefault="006F4B93" w:rsidP="006F4B93">
      <w:pPr>
        <w:pStyle w:val="Sous-titre"/>
      </w:pPr>
      <w:bookmarkStart w:id="0" w:name="_GoBack"/>
      <w:bookmarkEnd w:id="0"/>
    </w:p>
    <w:p w14:paraId="566A2B67" w14:textId="77777777" w:rsidR="006F4B93" w:rsidRDefault="006F4B93" w:rsidP="006F4B93">
      <w:pPr>
        <w:pStyle w:val="Sous-titre"/>
      </w:pPr>
    </w:p>
    <w:p w14:paraId="2219CB2D" w14:textId="249B8537" w:rsidR="001638F6" w:rsidRDefault="009A7E77" w:rsidP="006F4B93">
      <w:pPr>
        <w:pStyle w:val="Sous-titre"/>
      </w:pPr>
      <w:r>
        <w:t xml:space="preserve">Rapport </w:t>
      </w:r>
      <w:r w:rsidR="002239FA">
        <w:t xml:space="preserve">D’analyse et </w:t>
      </w:r>
      <w:r>
        <w:t>de Programmation</w:t>
      </w:r>
    </w:p>
    <w:p w14:paraId="49F5B3F5" w14:textId="77777777" w:rsidR="00560854" w:rsidRDefault="00560854" w:rsidP="006F4B93">
      <w:pPr>
        <w:pStyle w:val="Sous-titre"/>
      </w:pPr>
    </w:p>
    <w:p w14:paraId="529437B7" w14:textId="420FE962" w:rsidR="001638F6" w:rsidRDefault="00A1418D" w:rsidP="006F4B93">
      <w:pPr>
        <w:pStyle w:val="Sous-titre"/>
      </w:pPr>
      <w:r>
        <w:t>CPOA</w:t>
      </w:r>
    </w:p>
    <w:p w14:paraId="77791BB5" w14:textId="7C28D70D" w:rsidR="006F4B93" w:rsidRDefault="006F4B93" w:rsidP="006F4B93">
      <w:pPr>
        <w:pStyle w:val="Sous-titre"/>
      </w:pPr>
    </w:p>
    <w:p w14:paraId="45CF07EE" w14:textId="32701931" w:rsidR="006F4B93" w:rsidRDefault="006F4B93" w:rsidP="006F4B93">
      <w:pPr>
        <w:pStyle w:val="Sous-titre"/>
      </w:pPr>
    </w:p>
    <w:p w14:paraId="11833D94" w14:textId="72DE02E5" w:rsidR="006F4B93" w:rsidRDefault="006F4B93" w:rsidP="006F4B93">
      <w:pPr>
        <w:pStyle w:val="Sous-titre"/>
      </w:pPr>
    </w:p>
    <w:p w14:paraId="4A220ADE" w14:textId="1707D445" w:rsidR="006F4B93" w:rsidRDefault="006F4B93" w:rsidP="006F4B93">
      <w:pPr>
        <w:pStyle w:val="Sous-titre"/>
      </w:pPr>
    </w:p>
    <w:p w14:paraId="22672AF1" w14:textId="77777777" w:rsidR="006F4B93" w:rsidRPr="00D5413C" w:rsidRDefault="006F4B93" w:rsidP="006F4B93">
      <w:pPr>
        <w:pStyle w:val="Sous-titre"/>
      </w:pPr>
    </w:p>
    <w:p w14:paraId="1B2A546E" w14:textId="77777777" w:rsidR="003422FF" w:rsidRDefault="00A1418D" w:rsidP="006F4B93">
      <w:pPr>
        <w:pStyle w:val="Sous-titre"/>
      </w:pPr>
      <w:r>
        <w:t>Hana BEN HAMIDA</w:t>
      </w:r>
      <w:r w:rsidR="00D5413C">
        <w:rPr>
          <w:lang w:bidi="fr-FR"/>
        </w:rPr>
        <w:t xml:space="preserve"> | </w:t>
      </w:r>
      <w:r>
        <w:t>Marion MIRABEL</w:t>
      </w:r>
      <w:r w:rsidR="00D5413C">
        <w:rPr>
          <w:lang w:bidi="fr-FR"/>
        </w:rPr>
        <w:t xml:space="preserve"> | </w:t>
      </w:r>
      <w:r>
        <w:t>Bastien MORONVAL</w:t>
      </w:r>
      <w:r w:rsidR="003422FF">
        <w:rPr>
          <w:lang w:bidi="fr-FR"/>
        </w:rPr>
        <w:br w:type="page"/>
      </w:r>
    </w:p>
    <w:p w14:paraId="515CE55D" w14:textId="100687FE" w:rsidR="00D16F8A" w:rsidRDefault="00202B9D">
      <w:pPr>
        <w:pStyle w:val="TM1"/>
        <w:tabs>
          <w:tab w:val="right" w:leader="dot" w:pos="8664"/>
        </w:tabs>
        <w:rPr>
          <w:noProof/>
          <w:color w:val="auto"/>
          <w:lang w:eastAsia="fr-FR"/>
        </w:rPr>
      </w:pPr>
      <w:r>
        <w:lastRenderedPageBreak/>
        <w:fldChar w:fldCharType="begin"/>
      </w:r>
      <w:r>
        <w:instrText xml:space="preserve"> TOC \o "1-2" \h \z \u </w:instrText>
      </w:r>
      <w:r>
        <w:fldChar w:fldCharType="separate"/>
      </w:r>
      <w:hyperlink w:anchor="_Toc30591246" w:history="1">
        <w:r w:rsidR="00D16F8A" w:rsidRPr="002D68A1">
          <w:rPr>
            <w:rStyle w:val="Lienhypertexte"/>
            <w:noProof/>
          </w:rPr>
          <w:t>Introduction</w:t>
        </w:r>
        <w:r w:rsidR="00D16F8A">
          <w:rPr>
            <w:noProof/>
            <w:webHidden/>
          </w:rPr>
          <w:tab/>
        </w:r>
        <w:r w:rsidR="00D16F8A">
          <w:rPr>
            <w:noProof/>
            <w:webHidden/>
          </w:rPr>
          <w:fldChar w:fldCharType="begin"/>
        </w:r>
        <w:r w:rsidR="00D16F8A">
          <w:rPr>
            <w:noProof/>
            <w:webHidden/>
          </w:rPr>
          <w:instrText xml:space="preserve"> PAGEREF _Toc30591246 \h </w:instrText>
        </w:r>
        <w:r w:rsidR="00D16F8A">
          <w:rPr>
            <w:noProof/>
            <w:webHidden/>
          </w:rPr>
        </w:r>
        <w:r w:rsidR="00D16F8A">
          <w:rPr>
            <w:noProof/>
            <w:webHidden/>
          </w:rPr>
          <w:fldChar w:fldCharType="separate"/>
        </w:r>
        <w:r w:rsidR="00D16F8A">
          <w:rPr>
            <w:noProof/>
            <w:webHidden/>
          </w:rPr>
          <w:t>2</w:t>
        </w:r>
        <w:r w:rsidR="00D16F8A">
          <w:rPr>
            <w:noProof/>
            <w:webHidden/>
          </w:rPr>
          <w:fldChar w:fldCharType="end"/>
        </w:r>
      </w:hyperlink>
    </w:p>
    <w:p w14:paraId="73D81213" w14:textId="12CDD891" w:rsidR="00D16F8A" w:rsidRDefault="00D16F8A">
      <w:pPr>
        <w:pStyle w:val="TM2"/>
        <w:tabs>
          <w:tab w:val="right" w:leader="dot" w:pos="8664"/>
        </w:tabs>
        <w:rPr>
          <w:noProof/>
          <w:color w:val="auto"/>
          <w:lang w:eastAsia="fr-FR"/>
        </w:rPr>
      </w:pPr>
      <w:hyperlink w:anchor="_Toc30591247" w:history="1">
        <w:r w:rsidRPr="002D68A1">
          <w:rPr>
            <w:rStyle w:val="Lienhypertexte"/>
            <w:noProof/>
          </w:rPr>
          <w:t>Description</w:t>
        </w:r>
        <w:r>
          <w:rPr>
            <w:noProof/>
            <w:webHidden/>
          </w:rPr>
          <w:tab/>
        </w:r>
        <w:r>
          <w:rPr>
            <w:noProof/>
            <w:webHidden/>
          </w:rPr>
          <w:fldChar w:fldCharType="begin"/>
        </w:r>
        <w:r>
          <w:rPr>
            <w:noProof/>
            <w:webHidden/>
          </w:rPr>
          <w:instrText xml:space="preserve"> PAGEREF _Toc30591247 \h </w:instrText>
        </w:r>
        <w:r>
          <w:rPr>
            <w:noProof/>
            <w:webHidden/>
          </w:rPr>
        </w:r>
        <w:r>
          <w:rPr>
            <w:noProof/>
            <w:webHidden/>
          </w:rPr>
          <w:fldChar w:fldCharType="separate"/>
        </w:r>
        <w:r>
          <w:rPr>
            <w:noProof/>
            <w:webHidden/>
          </w:rPr>
          <w:t>2</w:t>
        </w:r>
        <w:r>
          <w:rPr>
            <w:noProof/>
            <w:webHidden/>
          </w:rPr>
          <w:fldChar w:fldCharType="end"/>
        </w:r>
      </w:hyperlink>
    </w:p>
    <w:p w14:paraId="433A5551" w14:textId="6755035F" w:rsidR="00D16F8A" w:rsidRDefault="00D16F8A">
      <w:pPr>
        <w:pStyle w:val="TM1"/>
        <w:tabs>
          <w:tab w:val="right" w:leader="dot" w:pos="8664"/>
        </w:tabs>
        <w:rPr>
          <w:noProof/>
          <w:color w:val="auto"/>
          <w:lang w:eastAsia="fr-FR"/>
        </w:rPr>
      </w:pPr>
      <w:hyperlink w:anchor="_Toc30591248" w:history="1">
        <w:r w:rsidRPr="002D68A1">
          <w:rPr>
            <w:rStyle w:val="Lienhypertexte"/>
            <w:noProof/>
          </w:rPr>
          <w:t>Fiche du modèle Open Tennis</w:t>
        </w:r>
        <w:r>
          <w:rPr>
            <w:noProof/>
            <w:webHidden/>
          </w:rPr>
          <w:tab/>
        </w:r>
        <w:r>
          <w:rPr>
            <w:noProof/>
            <w:webHidden/>
          </w:rPr>
          <w:fldChar w:fldCharType="begin"/>
        </w:r>
        <w:r>
          <w:rPr>
            <w:noProof/>
            <w:webHidden/>
          </w:rPr>
          <w:instrText xml:space="preserve"> PAGEREF _Toc30591248 \h </w:instrText>
        </w:r>
        <w:r>
          <w:rPr>
            <w:noProof/>
            <w:webHidden/>
          </w:rPr>
        </w:r>
        <w:r>
          <w:rPr>
            <w:noProof/>
            <w:webHidden/>
          </w:rPr>
          <w:fldChar w:fldCharType="separate"/>
        </w:r>
        <w:r>
          <w:rPr>
            <w:noProof/>
            <w:webHidden/>
          </w:rPr>
          <w:t>2</w:t>
        </w:r>
        <w:r>
          <w:rPr>
            <w:noProof/>
            <w:webHidden/>
          </w:rPr>
          <w:fldChar w:fldCharType="end"/>
        </w:r>
      </w:hyperlink>
    </w:p>
    <w:p w14:paraId="2FE7EC5A" w14:textId="5FB09860" w:rsidR="00D16F8A" w:rsidRDefault="00D16F8A">
      <w:pPr>
        <w:pStyle w:val="TM1"/>
        <w:tabs>
          <w:tab w:val="right" w:leader="dot" w:pos="8664"/>
        </w:tabs>
        <w:rPr>
          <w:noProof/>
          <w:color w:val="auto"/>
          <w:lang w:eastAsia="fr-FR"/>
        </w:rPr>
      </w:pPr>
      <w:hyperlink w:anchor="_Toc30591249" w:history="1">
        <w:r w:rsidRPr="002D68A1">
          <w:rPr>
            <w:rStyle w:val="Lienhypertexte"/>
            <w:noProof/>
          </w:rPr>
          <w:t>Diagramme</w:t>
        </w:r>
        <w:r>
          <w:rPr>
            <w:noProof/>
            <w:webHidden/>
          </w:rPr>
          <w:tab/>
        </w:r>
        <w:r>
          <w:rPr>
            <w:noProof/>
            <w:webHidden/>
          </w:rPr>
          <w:fldChar w:fldCharType="begin"/>
        </w:r>
        <w:r>
          <w:rPr>
            <w:noProof/>
            <w:webHidden/>
          </w:rPr>
          <w:instrText xml:space="preserve"> PAGEREF _Toc30591249 \h </w:instrText>
        </w:r>
        <w:r>
          <w:rPr>
            <w:noProof/>
            <w:webHidden/>
          </w:rPr>
        </w:r>
        <w:r>
          <w:rPr>
            <w:noProof/>
            <w:webHidden/>
          </w:rPr>
          <w:fldChar w:fldCharType="separate"/>
        </w:r>
        <w:r>
          <w:rPr>
            <w:noProof/>
            <w:webHidden/>
          </w:rPr>
          <w:t>3</w:t>
        </w:r>
        <w:r>
          <w:rPr>
            <w:noProof/>
            <w:webHidden/>
          </w:rPr>
          <w:fldChar w:fldCharType="end"/>
        </w:r>
      </w:hyperlink>
    </w:p>
    <w:p w14:paraId="6F63100F" w14:textId="48D7D3A5" w:rsidR="00D16F8A" w:rsidRDefault="00D16F8A">
      <w:pPr>
        <w:pStyle w:val="TM2"/>
        <w:tabs>
          <w:tab w:val="right" w:leader="dot" w:pos="8664"/>
        </w:tabs>
        <w:rPr>
          <w:noProof/>
          <w:color w:val="auto"/>
          <w:lang w:eastAsia="fr-FR"/>
        </w:rPr>
      </w:pPr>
      <w:hyperlink w:anchor="_Toc30591250" w:history="1">
        <w:r w:rsidRPr="002D68A1">
          <w:rPr>
            <w:rStyle w:val="Lienhypertexte"/>
            <w:noProof/>
          </w:rPr>
          <w:t>Sous-projet VIP</w:t>
        </w:r>
        <w:r>
          <w:rPr>
            <w:noProof/>
            <w:webHidden/>
          </w:rPr>
          <w:tab/>
        </w:r>
        <w:r>
          <w:rPr>
            <w:noProof/>
            <w:webHidden/>
          </w:rPr>
          <w:fldChar w:fldCharType="begin"/>
        </w:r>
        <w:r>
          <w:rPr>
            <w:noProof/>
            <w:webHidden/>
          </w:rPr>
          <w:instrText xml:space="preserve"> PAGEREF _Toc30591250 \h </w:instrText>
        </w:r>
        <w:r>
          <w:rPr>
            <w:noProof/>
            <w:webHidden/>
          </w:rPr>
        </w:r>
        <w:r>
          <w:rPr>
            <w:noProof/>
            <w:webHidden/>
          </w:rPr>
          <w:fldChar w:fldCharType="separate"/>
        </w:r>
        <w:r>
          <w:rPr>
            <w:noProof/>
            <w:webHidden/>
          </w:rPr>
          <w:t>3</w:t>
        </w:r>
        <w:r>
          <w:rPr>
            <w:noProof/>
            <w:webHidden/>
          </w:rPr>
          <w:fldChar w:fldCharType="end"/>
        </w:r>
      </w:hyperlink>
    </w:p>
    <w:p w14:paraId="466C07B6" w14:textId="5D7C3932" w:rsidR="00D16F8A" w:rsidRDefault="00D16F8A">
      <w:pPr>
        <w:pStyle w:val="TM1"/>
        <w:tabs>
          <w:tab w:val="right" w:leader="dot" w:pos="8664"/>
        </w:tabs>
        <w:rPr>
          <w:noProof/>
          <w:color w:val="auto"/>
          <w:lang w:eastAsia="fr-FR"/>
        </w:rPr>
      </w:pPr>
      <w:hyperlink w:anchor="_Toc30591251" w:history="1">
        <w:r w:rsidRPr="002D68A1">
          <w:rPr>
            <w:rStyle w:val="Lienhypertexte"/>
            <w:noProof/>
          </w:rPr>
          <w:t>Modèle physique de données</w:t>
        </w:r>
        <w:r>
          <w:rPr>
            <w:noProof/>
            <w:webHidden/>
          </w:rPr>
          <w:tab/>
        </w:r>
        <w:r>
          <w:rPr>
            <w:noProof/>
            <w:webHidden/>
          </w:rPr>
          <w:fldChar w:fldCharType="begin"/>
        </w:r>
        <w:r>
          <w:rPr>
            <w:noProof/>
            <w:webHidden/>
          </w:rPr>
          <w:instrText xml:space="preserve"> PAGEREF _Toc30591251 \h </w:instrText>
        </w:r>
        <w:r>
          <w:rPr>
            <w:noProof/>
            <w:webHidden/>
          </w:rPr>
        </w:r>
        <w:r>
          <w:rPr>
            <w:noProof/>
            <w:webHidden/>
          </w:rPr>
          <w:fldChar w:fldCharType="separate"/>
        </w:r>
        <w:r>
          <w:rPr>
            <w:noProof/>
            <w:webHidden/>
          </w:rPr>
          <w:t>6</w:t>
        </w:r>
        <w:r>
          <w:rPr>
            <w:noProof/>
            <w:webHidden/>
          </w:rPr>
          <w:fldChar w:fldCharType="end"/>
        </w:r>
      </w:hyperlink>
    </w:p>
    <w:p w14:paraId="39709920" w14:textId="5B66A4A9" w:rsidR="00D16F8A" w:rsidRDefault="00D16F8A">
      <w:pPr>
        <w:pStyle w:val="TM2"/>
        <w:tabs>
          <w:tab w:val="right" w:leader="dot" w:pos="8664"/>
        </w:tabs>
        <w:rPr>
          <w:noProof/>
          <w:color w:val="auto"/>
          <w:lang w:eastAsia="fr-FR"/>
        </w:rPr>
      </w:pPr>
      <w:hyperlink w:anchor="_Toc30591252" w:history="1">
        <w:r w:rsidRPr="002D68A1">
          <w:rPr>
            <w:rStyle w:val="Lienhypertexte"/>
            <w:noProof/>
          </w:rPr>
          <w:t>Modèle Gestion VIP</w:t>
        </w:r>
        <w:r>
          <w:rPr>
            <w:noProof/>
            <w:webHidden/>
          </w:rPr>
          <w:tab/>
        </w:r>
        <w:r>
          <w:rPr>
            <w:noProof/>
            <w:webHidden/>
          </w:rPr>
          <w:fldChar w:fldCharType="begin"/>
        </w:r>
        <w:r>
          <w:rPr>
            <w:noProof/>
            <w:webHidden/>
          </w:rPr>
          <w:instrText xml:space="preserve"> PAGEREF _Toc30591252 \h </w:instrText>
        </w:r>
        <w:r>
          <w:rPr>
            <w:noProof/>
            <w:webHidden/>
          </w:rPr>
        </w:r>
        <w:r>
          <w:rPr>
            <w:noProof/>
            <w:webHidden/>
          </w:rPr>
          <w:fldChar w:fldCharType="separate"/>
        </w:r>
        <w:r>
          <w:rPr>
            <w:noProof/>
            <w:webHidden/>
          </w:rPr>
          <w:t>6</w:t>
        </w:r>
        <w:r>
          <w:rPr>
            <w:noProof/>
            <w:webHidden/>
          </w:rPr>
          <w:fldChar w:fldCharType="end"/>
        </w:r>
      </w:hyperlink>
    </w:p>
    <w:p w14:paraId="2FAF2975" w14:textId="47716DC4" w:rsidR="00D16F8A" w:rsidRDefault="00D16F8A">
      <w:pPr>
        <w:pStyle w:val="TM2"/>
        <w:tabs>
          <w:tab w:val="right" w:leader="dot" w:pos="8664"/>
        </w:tabs>
        <w:rPr>
          <w:noProof/>
          <w:color w:val="auto"/>
          <w:lang w:eastAsia="fr-FR"/>
        </w:rPr>
      </w:pPr>
      <w:hyperlink w:anchor="_Toc30591253" w:history="1">
        <w:r w:rsidRPr="002D68A1">
          <w:rPr>
            <w:rStyle w:val="Lienhypertexte"/>
            <w:noProof/>
          </w:rPr>
          <w:t>Gestion du code</w:t>
        </w:r>
        <w:r>
          <w:rPr>
            <w:noProof/>
            <w:webHidden/>
          </w:rPr>
          <w:tab/>
        </w:r>
        <w:r>
          <w:rPr>
            <w:noProof/>
            <w:webHidden/>
          </w:rPr>
          <w:fldChar w:fldCharType="begin"/>
        </w:r>
        <w:r>
          <w:rPr>
            <w:noProof/>
            <w:webHidden/>
          </w:rPr>
          <w:instrText xml:space="preserve"> PAGEREF _Toc30591253 \h </w:instrText>
        </w:r>
        <w:r>
          <w:rPr>
            <w:noProof/>
            <w:webHidden/>
          </w:rPr>
        </w:r>
        <w:r>
          <w:rPr>
            <w:noProof/>
            <w:webHidden/>
          </w:rPr>
          <w:fldChar w:fldCharType="separate"/>
        </w:r>
        <w:r>
          <w:rPr>
            <w:noProof/>
            <w:webHidden/>
          </w:rPr>
          <w:t>6</w:t>
        </w:r>
        <w:r>
          <w:rPr>
            <w:noProof/>
            <w:webHidden/>
          </w:rPr>
          <w:fldChar w:fldCharType="end"/>
        </w:r>
      </w:hyperlink>
    </w:p>
    <w:p w14:paraId="6DD63642" w14:textId="6FEBB88C" w:rsidR="00D16F8A" w:rsidRDefault="00D16F8A">
      <w:pPr>
        <w:pStyle w:val="TM1"/>
        <w:tabs>
          <w:tab w:val="right" w:leader="dot" w:pos="8664"/>
        </w:tabs>
        <w:rPr>
          <w:noProof/>
          <w:color w:val="auto"/>
          <w:lang w:eastAsia="fr-FR"/>
        </w:rPr>
      </w:pPr>
      <w:hyperlink w:anchor="_Toc30591254" w:history="1">
        <w:r w:rsidRPr="002D68A1">
          <w:rPr>
            <w:rStyle w:val="Lienhypertexte"/>
            <w:noProof/>
          </w:rPr>
          <w:t>Partie IH</w:t>
        </w:r>
        <w:r w:rsidRPr="002D68A1">
          <w:rPr>
            <w:rStyle w:val="Lienhypertexte"/>
            <w:noProof/>
          </w:rPr>
          <w:t>M</w:t>
        </w:r>
        <w:r>
          <w:rPr>
            <w:noProof/>
            <w:webHidden/>
          </w:rPr>
          <w:tab/>
        </w:r>
        <w:r>
          <w:rPr>
            <w:noProof/>
            <w:webHidden/>
          </w:rPr>
          <w:fldChar w:fldCharType="begin"/>
        </w:r>
        <w:r>
          <w:rPr>
            <w:noProof/>
            <w:webHidden/>
          </w:rPr>
          <w:instrText xml:space="preserve"> PAGEREF _Toc30591254 \h </w:instrText>
        </w:r>
        <w:r>
          <w:rPr>
            <w:noProof/>
            <w:webHidden/>
          </w:rPr>
        </w:r>
        <w:r>
          <w:rPr>
            <w:noProof/>
            <w:webHidden/>
          </w:rPr>
          <w:fldChar w:fldCharType="separate"/>
        </w:r>
        <w:r>
          <w:rPr>
            <w:noProof/>
            <w:webHidden/>
          </w:rPr>
          <w:t>7</w:t>
        </w:r>
        <w:r>
          <w:rPr>
            <w:noProof/>
            <w:webHidden/>
          </w:rPr>
          <w:fldChar w:fldCharType="end"/>
        </w:r>
      </w:hyperlink>
    </w:p>
    <w:p w14:paraId="4DEC6A20" w14:textId="34AAAB7F" w:rsidR="00D16F8A" w:rsidRDefault="00D16F8A">
      <w:pPr>
        <w:pStyle w:val="TM2"/>
        <w:tabs>
          <w:tab w:val="right" w:leader="dot" w:pos="8664"/>
        </w:tabs>
        <w:rPr>
          <w:noProof/>
          <w:color w:val="auto"/>
          <w:lang w:eastAsia="fr-FR"/>
        </w:rPr>
      </w:pPr>
      <w:hyperlink w:anchor="_Toc30591255" w:history="1">
        <w:r w:rsidRPr="002D68A1">
          <w:rPr>
            <w:rStyle w:val="Lienhypertexte"/>
            <w:noProof/>
          </w:rPr>
          <w:t>Storyboard</w:t>
        </w:r>
        <w:r>
          <w:rPr>
            <w:noProof/>
            <w:webHidden/>
          </w:rPr>
          <w:tab/>
        </w:r>
        <w:r>
          <w:rPr>
            <w:noProof/>
            <w:webHidden/>
          </w:rPr>
          <w:fldChar w:fldCharType="begin"/>
        </w:r>
        <w:r>
          <w:rPr>
            <w:noProof/>
            <w:webHidden/>
          </w:rPr>
          <w:instrText xml:space="preserve"> PAGEREF _Toc30591255 \h </w:instrText>
        </w:r>
        <w:r>
          <w:rPr>
            <w:noProof/>
            <w:webHidden/>
          </w:rPr>
        </w:r>
        <w:r>
          <w:rPr>
            <w:noProof/>
            <w:webHidden/>
          </w:rPr>
          <w:fldChar w:fldCharType="separate"/>
        </w:r>
        <w:r>
          <w:rPr>
            <w:noProof/>
            <w:webHidden/>
          </w:rPr>
          <w:t>7</w:t>
        </w:r>
        <w:r>
          <w:rPr>
            <w:noProof/>
            <w:webHidden/>
          </w:rPr>
          <w:fldChar w:fldCharType="end"/>
        </w:r>
      </w:hyperlink>
    </w:p>
    <w:p w14:paraId="01B03A0D" w14:textId="287D6784" w:rsidR="00D16F8A" w:rsidRDefault="00D16F8A">
      <w:pPr>
        <w:pStyle w:val="TM1"/>
        <w:tabs>
          <w:tab w:val="right" w:leader="dot" w:pos="8664"/>
        </w:tabs>
        <w:rPr>
          <w:noProof/>
          <w:color w:val="auto"/>
          <w:lang w:eastAsia="fr-FR"/>
        </w:rPr>
      </w:pPr>
      <w:hyperlink w:anchor="_Toc30591256" w:history="1">
        <w:r w:rsidRPr="002D68A1">
          <w:rPr>
            <w:rStyle w:val="Lienhypertexte"/>
            <w:noProof/>
          </w:rPr>
          <w:t>Volet Technique</w:t>
        </w:r>
        <w:r>
          <w:rPr>
            <w:noProof/>
            <w:webHidden/>
          </w:rPr>
          <w:tab/>
        </w:r>
        <w:r>
          <w:rPr>
            <w:noProof/>
            <w:webHidden/>
          </w:rPr>
          <w:fldChar w:fldCharType="begin"/>
        </w:r>
        <w:r>
          <w:rPr>
            <w:noProof/>
            <w:webHidden/>
          </w:rPr>
          <w:instrText xml:space="preserve"> PAGEREF _Toc30591256 \h </w:instrText>
        </w:r>
        <w:r>
          <w:rPr>
            <w:noProof/>
            <w:webHidden/>
          </w:rPr>
        </w:r>
        <w:r>
          <w:rPr>
            <w:noProof/>
            <w:webHidden/>
          </w:rPr>
          <w:fldChar w:fldCharType="separate"/>
        </w:r>
        <w:r>
          <w:rPr>
            <w:noProof/>
            <w:webHidden/>
          </w:rPr>
          <w:t>8</w:t>
        </w:r>
        <w:r>
          <w:rPr>
            <w:noProof/>
            <w:webHidden/>
          </w:rPr>
          <w:fldChar w:fldCharType="end"/>
        </w:r>
      </w:hyperlink>
    </w:p>
    <w:p w14:paraId="60AFB1D4" w14:textId="3BC8E786" w:rsidR="00D16F8A" w:rsidRDefault="00D16F8A">
      <w:pPr>
        <w:pStyle w:val="TM2"/>
        <w:tabs>
          <w:tab w:val="right" w:leader="dot" w:pos="8664"/>
        </w:tabs>
        <w:rPr>
          <w:noProof/>
          <w:color w:val="auto"/>
          <w:lang w:eastAsia="fr-FR"/>
        </w:rPr>
      </w:pPr>
      <w:hyperlink w:anchor="_Toc30591257" w:history="1">
        <w:r w:rsidRPr="002D68A1">
          <w:rPr>
            <w:rStyle w:val="Lienhypertexte"/>
            <w:noProof/>
          </w:rPr>
          <w:t>Etat d’avancement et points d’amélioration</w:t>
        </w:r>
        <w:r>
          <w:rPr>
            <w:noProof/>
            <w:webHidden/>
          </w:rPr>
          <w:tab/>
        </w:r>
        <w:r>
          <w:rPr>
            <w:noProof/>
            <w:webHidden/>
          </w:rPr>
          <w:fldChar w:fldCharType="begin"/>
        </w:r>
        <w:r>
          <w:rPr>
            <w:noProof/>
            <w:webHidden/>
          </w:rPr>
          <w:instrText xml:space="preserve"> PAGEREF _Toc30591257 \h </w:instrText>
        </w:r>
        <w:r>
          <w:rPr>
            <w:noProof/>
            <w:webHidden/>
          </w:rPr>
        </w:r>
        <w:r>
          <w:rPr>
            <w:noProof/>
            <w:webHidden/>
          </w:rPr>
          <w:fldChar w:fldCharType="separate"/>
        </w:r>
        <w:r>
          <w:rPr>
            <w:noProof/>
            <w:webHidden/>
          </w:rPr>
          <w:t>8</w:t>
        </w:r>
        <w:r>
          <w:rPr>
            <w:noProof/>
            <w:webHidden/>
          </w:rPr>
          <w:fldChar w:fldCharType="end"/>
        </w:r>
      </w:hyperlink>
    </w:p>
    <w:p w14:paraId="4F45F932" w14:textId="17D51DC8" w:rsidR="00D16F8A" w:rsidRDefault="00D16F8A">
      <w:pPr>
        <w:pStyle w:val="TM2"/>
        <w:tabs>
          <w:tab w:val="right" w:leader="dot" w:pos="8664"/>
        </w:tabs>
        <w:rPr>
          <w:noProof/>
          <w:color w:val="auto"/>
          <w:lang w:eastAsia="fr-FR"/>
        </w:rPr>
      </w:pPr>
      <w:hyperlink w:anchor="_Toc30591258" w:history="1">
        <w:r w:rsidRPr="002D68A1">
          <w:rPr>
            <w:rStyle w:val="Lienhypertexte"/>
            <w:noProof/>
          </w:rPr>
          <w:t>Description de l’architecture</w:t>
        </w:r>
        <w:r>
          <w:rPr>
            <w:noProof/>
            <w:webHidden/>
          </w:rPr>
          <w:tab/>
        </w:r>
        <w:r>
          <w:rPr>
            <w:noProof/>
            <w:webHidden/>
          </w:rPr>
          <w:fldChar w:fldCharType="begin"/>
        </w:r>
        <w:r>
          <w:rPr>
            <w:noProof/>
            <w:webHidden/>
          </w:rPr>
          <w:instrText xml:space="preserve"> PAGEREF _Toc30591258 \h </w:instrText>
        </w:r>
        <w:r>
          <w:rPr>
            <w:noProof/>
            <w:webHidden/>
          </w:rPr>
        </w:r>
        <w:r>
          <w:rPr>
            <w:noProof/>
            <w:webHidden/>
          </w:rPr>
          <w:fldChar w:fldCharType="separate"/>
        </w:r>
        <w:r>
          <w:rPr>
            <w:noProof/>
            <w:webHidden/>
          </w:rPr>
          <w:t>8</w:t>
        </w:r>
        <w:r>
          <w:rPr>
            <w:noProof/>
            <w:webHidden/>
          </w:rPr>
          <w:fldChar w:fldCharType="end"/>
        </w:r>
      </w:hyperlink>
    </w:p>
    <w:p w14:paraId="4A75C237" w14:textId="419F3066" w:rsidR="00D16F8A" w:rsidRDefault="00D16F8A">
      <w:pPr>
        <w:pStyle w:val="TM2"/>
        <w:tabs>
          <w:tab w:val="right" w:leader="dot" w:pos="8664"/>
        </w:tabs>
        <w:rPr>
          <w:noProof/>
          <w:color w:val="auto"/>
          <w:lang w:eastAsia="fr-FR"/>
        </w:rPr>
      </w:pPr>
      <w:hyperlink w:anchor="_Toc30591259" w:history="1">
        <w:r w:rsidRPr="002D68A1">
          <w:rPr>
            <w:rStyle w:val="Lienhypertexte"/>
            <w:noProof/>
          </w:rPr>
          <w:t>Retour à l’analyse</w:t>
        </w:r>
        <w:r>
          <w:rPr>
            <w:noProof/>
            <w:webHidden/>
          </w:rPr>
          <w:tab/>
        </w:r>
        <w:r>
          <w:rPr>
            <w:noProof/>
            <w:webHidden/>
          </w:rPr>
          <w:fldChar w:fldCharType="begin"/>
        </w:r>
        <w:r>
          <w:rPr>
            <w:noProof/>
            <w:webHidden/>
          </w:rPr>
          <w:instrText xml:space="preserve"> PAGEREF _Toc30591259 \h </w:instrText>
        </w:r>
        <w:r>
          <w:rPr>
            <w:noProof/>
            <w:webHidden/>
          </w:rPr>
        </w:r>
        <w:r>
          <w:rPr>
            <w:noProof/>
            <w:webHidden/>
          </w:rPr>
          <w:fldChar w:fldCharType="separate"/>
        </w:r>
        <w:r>
          <w:rPr>
            <w:noProof/>
            <w:webHidden/>
          </w:rPr>
          <w:t>9</w:t>
        </w:r>
        <w:r>
          <w:rPr>
            <w:noProof/>
            <w:webHidden/>
          </w:rPr>
          <w:fldChar w:fldCharType="end"/>
        </w:r>
      </w:hyperlink>
    </w:p>
    <w:p w14:paraId="22A883A9" w14:textId="5FEF3E08" w:rsidR="00D16F8A" w:rsidRDefault="00D16F8A">
      <w:pPr>
        <w:pStyle w:val="TM2"/>
        <w:tabs>
          <w:tab w:val="right" w:leader="dot" w:pos="8664"/>
        </w:tabs>
        <w:rPr>
          <w:noProof/>
          <w:color w:val="auto"/>
          <w:lang w:eastAsia="fr-FR"/>
        </w:rPr>
      </w:pPr>
      <w:hyperlink w:anchor="_Toc30591260" w:history="1">
        <w:r w:rsidRPr="002D68A1">
          <w:rPr>
            <w:rStyle w:val="Lienhypertexte"/>
            <w:noProof/>
          </w:rPr>
          <w:t>Méthode de test</w:t>
        </w:r>
        <w:r>
          <w:rPr>
            <w:noProof/>
            <w:webHidden/>
          </w:rPr>
          <w:tab/>
        </w:r>
        <w:r>
          <w:rPr>
            <w:noProof/>
            <w:webHidden/>
          </w:rPr>
          <w:fldChar w:fldCharType="begin"/>
        </w:r>
        <w:r>
          <w:rPr>
            <w:noProof/>
            <w:webHidden/>
          </w:rPr>
          <w:instrText xml:space="preserve"> PAGEREF _Toc30591260 \h </w:instrText>
        </w:r>
        <w:r>
          <w:rPr>
            <w:noProof/>
            <w:webHidden/>
          </w:rPr>
        </w:r>
        <w:r>
          <w:rPr>
            <w:noProof/>
            <w:webHidden/>
          </w:rPr>
          <w:fldChar w:fldCharType="separate"/>
        </w:r>
        <w:r>
          <w:rPr>
            <w:noProof/>
            <w:webHidden/>
          </w:rPr>
          <w:t>9</w:t>
        </w:r>
        <w:r>
          <w:rPr>
            <w:noProof/>
            <w:webHidden/>
          </w:rPr>
          <w:fldChar w:fldCharType="end"/>
        </w:r>
      </w:hyperlink>
    </w:p>
    <w:p w14:paraId="35CFAF68" w14:textId="21EB22BF" w:rsidR="00D16F8A" w:rsidRDefault="00D16F8A">
      <w:pPr>
        <w:pStyle w:val="TM2"/>
        <w:tabs>
          <w:tab w:val="right" w:leader="dot" w:pos="8664"/>
        </w:tabs>
        <w:rPr>
          <w:noProof/>
          <w:color w:val="auto"/>
          <w:lang w:eastAsia="fr-FR"/>
        </w:rPr>
      </w:pPr>
      <w:hyperlink w:anchor="_Toc30591261" w:history="1">
        <w:r w:rsidRPr="002D68A1">
          <w:rPr>
            <w:rStyle w:val="Lienhypertexte"/>
            <w:noProof/>
          </w:rPr>
          <w:t>Point GIT</w:t>
        </w:r>
        <w:r>
          <w:rPr>
            <w:noProof/>
            <w:webHidden/>
          </w:rPr>
          <w:tab/>
        </w:r>
        <w:r>
          <w:rPr>
            <w:noProof/>
            <w:webHidden/>
          </w:rPr>
          <w:fldChar w:fldCharType="begin"/>
        </w:r>
        <w:r>
          <w:rPr>
            <w:noProof/>
            <w:webHidden/>
          </w:rPr>
          <w:instrText xml:space="preserve"> PAGEREF _Toc30591261 \h </w:instrText>
        </w:r>
        <w:r>
          <w:rPr>
            <w:noProof/>
            <w:webHidden/>
          </w:rPr>
        </w:r>
        <w:r>
          <w:rPr>
            <w:noProof/>
            <w:webHidden/>
          </w:rPr>
          <w:fldChar w:fldCharType="separate"/>
        </w:r>
        <w:r>
          <w:rPr>
            <w:noProof/>
            <w:webHidden/>
          </w:rPr>
          <w:t>10</w:t>
        </w:r>
        <w:r>
          <w:rPr>
            <w:noProof/>
            <w:webHidden/>
          </w:rPr>
          <w:fldChar w:fldCharType="end"/>
        </w:r>
      </w:hyperlink>
    </w:p>
    <w:p w14:paraId="7B88E76B" w14:textId="7E9EE5B2" w:rsidR="00D16F8A" w:rsidRDefault="00D16F8A">
      <w:pPr>
        <w:pStyle w:val="TM1"/>
        <w:tabs>
          <w:tab w:val="right" w:leader="dot" w:pos="8664"/>
        </w:tabs>
        <w:rPr>
          <w:noProof/>
          <w:color w:val="auto"/>
          <w:lang w:eastAsia="fr-FR"/>
        </w:rPr>
      </w:pPr>
      <w:hyperlink w:anchor="_Toc30591262" w:history="1">
        <w:r w:rsidRPr="002D68A1">
          <w:rPr>
            <w:rStyle w:val="Lienhypertexte"/>
            <w:noProof/>
          </w:rPr>
          <w:t>Planning</w:t>
        </w:r>
        <w:r>
          <w:rPr>
            <w:noProof/>
            <w:webHidden/>
          </w:rPr>
          <w:tab/>
        </w:r>
        <w:r>
          <w:rPr>
            <w:noProof/>
            <w:webHidden/>
          </w:rPr>
          <w:fldChar w:fldCharType="begin"/>
        </w:r>
        <w:r>
          <w:rPr>
            <w:noProof/>
            <w:webHidden/>
          </w:rPr>
          <w:instrText xml:space="preserve"> PAGEREF _Toc30591262 \h </w:instrText>
        </w:r>
        <w:r>
          <w:rPr>
            <w:noProof/>
            <w:webHidden/>
          </w:rPr>
        </w:r>
        <w:r>
          <w:rPr>
            <w:noProof/>
            <w:webHidden/>
          </w:rPr>
          <w:fldChar w:fldCharType="separate"/>
        </w:r>
        <w:r>
          <w:rPr>
            <w:noProof/>
            <w:webHidden/>
          </w:rPr>
          <w:t>11</w:t>
        </w:r>
        <w:r>
          <w:rPr>
            <w:noProof/>
            <w:webHidden/>
          </w:rPr>
          <w:fldChar w:fldCharType="end"/>
        </w:r>
      </w:hyperlink>
    </w:p>
    <w:p w14:paraId="4E22EE61" w14:textId="6449D86D" w:rsidR="00D16F8A" w:rsidRDefault="00D16F8A">
      <w:pPr>
        <w:pStyle w:val="TM2"/>
        <w:tabs>
          <w:tab w:val="right" w:leader="dot" w:pos="8664"/>
        </w:tabs>
        <w:rPr>
          <w:noProof/>
          <w:color w:val="auto"/>
          <w:lang w:eastAsia="fr-FR"/>
        </w:rPr>
      </w:pPr>
      <w:hyperlink w:anchor="_Toc30591263" w:history="1">
        <w:r w:rsidRPr="002D68A1">
          <w:rPr>
            <w:rStyle w:val="Lienhypertexte"/>
            <w:noProof/>
          </w:rPr>
          <w:t>Planning prévisionnel</w:t>
        </w:r>
        <w:r>
          <w:rPr>
            <w:noProof/>
            <w:webHidden/>
          </w:rPr>
          <w:tab/>
        </w:r>
        <w:r>
          <w:rPr>
            <w:noProof/>
            <w:webHidden/>
          </w:rPr>
          <w:fldChar w:fldCharType="begin"/>
        </w:r>
        <w:r>
          <w:rPr>
            <w:noProof/>
            <w:webHidden/>
          </w:rPr>
          <w:instrText xml:space="preserve"> PAGEREF _Toc30591263 \h </w:instrText>
        </w:r>
        <w:r>
          <w:rPr>
            <w:noProof/>
            <w:webHidden/>
          </w:rPr>
        </w:r>
        <w:r>
          <w:rPr>
            <w:noProof/>
            <w:webHidden/>
          </w:rPr>
          <w:fldChar w:fldCharType="separate"/>
        </w:r>
        <w:r>
          <w:rPr>
            <w:noProof/>
            <w:webHidden/>
          </w:rPr>
          <w:t>11</w:t>
        </w:r>
        <w:r>
          <w:rPr>
            <w:noProof/>
            <w:webHidden/>
          </w:rPr>
          <w:fldChar w:fldCharType="end"/>
        </w:r>
      </w:hyperlink>
    </w:p>
    <w:p w14:paraId="2D1FD87B" w14:textId="6917C0A7" w:rsidR="00D16F8A" w:rsidRDefault="00D16F8A">
      <w:pPr>
        <w:pStyle w:val="TM2"/>
        <w:tabs>
          <w:tab w:val="right" w:leader="dot" w:pos="8664"/>
        </w:tabs>
        <w:rPr>
          <w:noProof/>
          <w:color w:val="auto"/>
          <w:lang w:eastAsia="fr-FR"/>
        </w:rPr>
      </w:pPr>
      <w:hyperlink w:anchor="_Toc30591264" w:history="1">
        <w:r w:rsidRPr="002D68A1">
          <w:rPr>
            <w:rStyle w:val="Lienhypertexte"/>
            <w:noProof/>
          </w:rPr>
          <w:t>Répartition des tâches prévisionnelles</w:t>
        </w:r>
        <w:r>
          <w:rPr>
            <w:noProof/>
            <w:webHidden/>
          </w:rPr>
          <w:tab/>
        </w:r>
        <w:r>
          <w:rPr>
            <w:noProof/>
            <w:webHidden/>
          </w:rPr>
          <w:fldChar w:fldCharType="begin"/>
        </w:r>
        <w:r>
          <w:rPr>
            <w:noProof/>
            <w:webHidden/>
          </w:rPr>
          <w:instrText xml:space="preserve"> PAGEREF _Toc30591264 \h </w:instrText>
        </w:r>
        <w:r>
          <w:rPr>
            <w:noProof/>
            <w:webHidden/>
          </w:rPr>
        </w:r>
        <w:r>
          <w:rPr>
            <w:noProof/>
            <w:webHidden/>
          </w:rPr>
          <w:fldChar w:fldCharType="separate"/>
        </w:r>
        <w:r>
          <w:rPr>
            <w:noProof/>
            <w:webHidden/>
          </w:rPr>
          <w:t>11</w:t>
        </w:r>
        <w:r>
          <w:rPr>
            <w:noProof/>
            <w:webHidden/>
          </w:rPr>
          <w:fldChar w:fldCharType="end"/>
        </w:r>
      </w:hyperlink>
    </w:p>
    <w:p w14:paraId="39C0A6F9" w14:textId="45666741" w:rsidR="00D16F8A" w:rsidRDefault="00D16F8A">
      <w:pPr>
        <w:pStyle w:val="TM2"/>
        <w:tabs>
          <w:tab w:val="right" w:leader="dot" w:pos="8664"/>
        </w:tabs>
        <w:rPr>
          <w:noProof/>
          <w:color w:val="auto"/>
          <w:lang w:eastAsia="fr-FR"/>
        </w:rPr>
      </w:pPr>
      <w:hyperlink w:anchor="_Toc30591265" w:history="1">
        <w:r w:rsidRPr="002D68A1">
          <w:rPr>
            <w:rStyle w:val="Lienhypertexte"/>
            <w:noProof/>
          </w:rPr>
          <w:t>Planning réel des tâches</w:t>
        </w:r>
        <w:r>
          <w:rPr>
            <w:noProof/>
            <w:webHidden/>
          </w:rPr>
          <w:tab/>
        </w:r>
        <w:r>
          <w:rPr>
            <w:noProof/>
            <w:webHidden/>
          </w:rPr>
          <w:fldChar w:fldCharType="begin"/>
        </w:r>
        <w:r>
          <w:rPr>
            <w:noProof/>
            <w:webHidden/>
          </w:rPr>
          <w:instrText xml:space="preserve"> PAGEREF _Toc30591265 \h </w:instrText>
        </w:r>
        <w:r>
          <w:rPr>
            <w:noProof/>
            <w:webHidden/>
          </w:rPr>
        </w:r>
        <w:r>
          <w:rPr>
            <w:noProof/>
            <w:webHidden/>
          </w:rPr>
          <w:fldChar w:fldCharType="separate"/>
        </w:r>
        <w:r>
          <w:rPr>
            <w:noProof/>
            <w:webHidden/>
          </w:rPr>
          <w:t>12</w:t>
        </w:r>
        <w:r>
          <w:rPr>
            <w:noProof/>
            <w:webHidden/>
          </w:rPr>
          <w:fldChar w:fldCharType="end"/>
        </w:r>
      </w:hyperlink>
    </w:p>
    <w:p w14:paraId="2ED27274" w14:textId="741806A0" w:rsidR="00D16F8A" w:rsidRDefault="00D16F8A">
      <w:pPr>
        <w:pStyle w:val="TM1"/>
        <w:tabs>
          <w:tab w:val="right" w:leader="dot" w:pos="8664"/>
        </w:tabs>
        <w:rPr>
          <w:noProof/>
          <w:color w:val="auto"/>
          <w:lang w:eastAsia="fr-FR"/>
        </w:rPr>
      </w:pPr>
      <w:hyperlink w:anchor="_Toc30591266" w:history="1">
        <w:r w:rsidRPr="002D68A1">
          <w:rPr>
            <w:rStyle w:val="Lienhypertexte"/>
            <w:noProof/>
          </w:rPr>
          <w:t>Bilan personnel : Hana</w:t>
        </w:r>
        <w:r>
          <w:rPr>
            <w:noProof/>
            <w:webHidden/>
          </w:rPr>
          <w:tab/>
        </w:r>
        <w:r>
          <w:rPr>
            <w:noProof/>
            <w:webHidden/>
          </w:rPr>
          <w:fldChar w:fldCharType="begin"/>
        </w:r>
        <w:r>
          <w:rPr>
            <w:noProof/>
            <w:webHidden/>
          </w:rPr>
          <w:instrText xml:space="preserve"> PAGEREF _Toc30591266 \h </w:instrText>
        </w:r>
        <w:r>
          <w:rPr>
            <w:noProof/>
            <w:webHidden/>
          </w:rPr>
        </w:r>
        <w:r>
          <w:rPr>
            <w:noProof/>
            <w:webHidden/>
          </w:rPr>
          <w:fldChar w:fldCharType="separate"/>
        </w:r>
        <w:r>
          <w:rPr>
            <w:noProof/>
            <w:webHidden/>
          </w:rPr>
          <w:t>13</w:t>
        </w:r>
        <w:r>
          <w:rPr>
            <w:noProof/>
            <w:webHidden/>
          </w:rPr>
          <w:fldChar w:fldCharType="end"/>
        </w:r>
      </w:hyperlink>
    </w:p>
    <w:p w14:paraId="5A7D975E" w14:textId="1C9DEA5E" w:rsidR="00D16F8A" w:rsidRDefault="00D16F8A">
      <w:pPr>
        <w:pStyle w:val="TM1"/>
        <w:tabs>
          <w:tab w:val="right" w:leader="dot" w:pos="8664"/>
        </w:tabs>
        <w:rPr>
          <w:noProof/>
          <w:color w:val="auto"/>
          <w:lang w:eastAsia="fr-FR"/>
        </w:rPr>
      </w:pPr>
      <w:hyperlink w:anchor="_Toc30591267" w:history="1">
        <w:r w:rsidRPr="002D68A1">
          <w:rPr>
            <w:rStyle w:val="Lienhypertexte"/>
            <w:noProof/>
          </w:rPr>
          <w:t>Bilan personnel : Bastien</w:t>
        </w:r>
        <w:r>
          <w:rPr>
            <w:noProof/>
            <w:webHidden/>
          </w:rPr>
          <w:tab/>
        </w:r>
        <w:r>
          <w:rPr>
            <w:noProof/>
            <w:webHidden/>
          </w:rPr>
          <w:fldChar w:fldCharType="begin"/>
        </w:r>
        <w:r>
          <w:rPr>
            <w:noProof/>
            <w:webHidden/>
          </w:rPr>
          <w:instrText xml:space="preserve"> PAGEREF _Toc30591267 \h </w:instrText>
        </w:r>
        <w:r>
          <w:rPr>
            <w:noProof/>
            <w:webHidden/>
          </w:rPr>
        </w:r>
        <w:r>
          <w:rPr>
            <w:noProof/>
            <w:webHidden/>
          </w:rPr>
          <w:fldChar w:fldCharType="separate"/>
        </w:r>
        <w:r>
          <w:rPr>
            <w:noProof/>
            <w:webHidden/>
          </w:rPr>
          <w:t>14</w:t>
        </w:r>
        <w:r>
          <w:rPr>
            <w:noProof/>
            <w:webHidden/>
          </w:rPr>
          <w:fldChar w:fldCharType="end"/>
        </w:r>
      </w:hyperlink>
    </w:p>
    <w:p w14:paraId="1F24D914" w14:textId="4557ACE6" w:rsidR="00D16F8A" w:rsidRDefault="00D16F8A">
      <w:pPr>
        <w:pStyle w:val="TM1"/>
        <w:tabs>
          <w:tab w:val="right" w:leader="dot" w:pos="8664"/>
        </w:tabs>
        <w:rPr>
          <w:noProof/>
          <w:color w:val="auto"/>
          <w:lang w:eastAsia="fr-FR"/>
        </w:rPr>
      </w:pPr>
      <w:hyperlink w:anchor="_Toc30591268" w:history="1">
        <w:r w:rsidRPr="002D68A1">
          <w:rPr>
            <w:rStyle w:val="Lienhypertexte"/>
            <w:noProof/>
          </w:rPr>
          <w:t>Bilan personnel : Marion</w:t>
        </w:r>
        <w:r>
          <w:rPr>
            <w:noProof/>
            <w:webHidden/>
          </w:rPr>
          <w:tab/>
        </w:r>
        <w:r>
          <w:rPr>
            <w:noProof/>
            <w:webHidden/>
          </w:rPr>
          <w:fldChar w:fldCharType="begin"/>
        </w:r>
        <w:r>
          <w:rPr>
            <w:noProof/>
            <w:webHidden/>
          </w:rPr>
          <w:instrText xml:space="preserve"> PAGEREF _Toc30591268 \h </w:instrText>
        </w:r>
        <w:r>
          <w:rPr>
            <w:noProof/>
            <w:webHidden/>
          </w:rPr>
        </w:r>
        <w:r>
          <w:rPr>
            <w:noProof/>
            <w:webHidden/>
          </w:rPr>
          <w:fldChar w:fldCharType="separate"/>
        </w:r>
        <w:r>
          <w:rPr>
            <w:noProof/>
            <w:webHidden/>
          </w:rPr>
          <w:t>14</w:t>
        </w:r>
        <w:r>
          <w:rPr>
            <w:noProof/>
            <w:webHidden/>
          </w:rPr>
          <w:fldChar w:fldCharType="end"/>
        </w:r>
      </w:hyperlink>
    </w:p>
    <w:p w14:paraId="0E6817BE" w14:textId="63A88544" w:rsidR="00202B9D" w:rsidRDefault="00202B9D" w:rsidP="00202B9D">
      <w:pPr>
        <w:outlineLvl w:val="2"/>
      </w:pPr>
      <w:r>
        <w:fldChar w:fldCharType="end"/>
      </w:r>
    </w:p>
    <w:p w14:paraId="15E0D088" w14:textId="77777777" w:rsidR="00202B9D" w:rsidRDefault="00202B9D">
      <w:r>
        <w:br w:type="page"/>
      </w:r>
    </w:p>
    <w:p w14:paraId="1D663FA8" w14:textId="520FC17D" w:rsidR="00411614" w:rsidRPr="00D26984" w:rsidRDefault="00411614" w:rsidP="00D26984">
      <w:pPr>
        <w:pStyle w:val="Titre1"/>
      </w:pPr>
      <w:bookmarkStart w:id="1" w:name="_Toc30589515"/>
      <w:bookmarkStart w:id="2" w:name="_Toc30589683"/>
      <w:bookmarkStart w:id="3" w:name="_Toc30591246"/>
      <w:r w:rsidRPr="00D26984">
        <w:lastRenderedPageBreak/>
        <w:t>Introduction</w:t>
      </w:r>
      <w:bookmarkEnd w:id="1"/>
      <w:bookmarkEnd w:id="2"/>
      <w:bookmarkEnd w:id="3"/>
    </w:p>
    <w:p w14:paraId="0298D110" w14:textId="01E1146D" w:rsidR="00411614" w:rsidRDefault="00411614" w:rsidP="00D26984">
      <w:pPr>
        <w:pStyle w:val="Titre2"/>
      </w:pPr>
      <w:bookmarkStart w:id="4" w:name="_Toc30589516"/>
      <w:bookmarkStart w:id="5" w:name="_Toc30589684"/>
      <w:bookmarkStart w:id="6" w:name="_Toc30591247"/>
      <w:r>
        <w:t>Description</w:t>
      </w:r>
      <w:bookmarkEnd w:id="4"/>
      <w:bookmarkEnd w:id="5"/>
      <w:bookmarkEnd w:id="6"/>
    </w:p>
    <w:p w14:paraId="1A267114" w14:textId="65D65B8A" w:rsidR="00411614" w:rsidRDefault="00411614" w:rsidP="00411614">
      <w:pPr>
        <w:jc w:val="both"/>
        <w:rPr>
          <w:color w:val="auto"/>
        </w:rPr>
      </w:pPr>
      <w:r>
        <w:rPr>
          <w:color w:val="auto"/>
        </w:rPr>
        <w:t>L’application que nous devons réaliser se fera en Web et en Java.</w:t>
      </w:r>
    </w:p>
    <w:p w14:paraId="6B82ABF3" w14:textId="3B24E4A8" w:rsidR="00411614" w:rsidRDefault="00411614" w:rsidP="00411614">
      <w:pPr>
        <w:jc w:val="both"/>
        <w:rPr>
          <w:color w:val="auto"/>
        </w:rPr>
      </w:pPr>
      <w:r>
        <w:rPr>
          <w:color w:val="auto"/>
        </w:rPr>
        <w:t>Elle concerne l’Open de Tennis de Lyon et permettre de simplifier la gestion des VIP et le planning des matchs.</w:t>
      </w:r>
    </w:p>
    <w:p w14:paraId="0F355943" w14:textId="05AD7EDF" w:rsidR="00411614" w:rsidRDefault="00411614" w:rsidP="00411614">
      <w:pPr>
        <w:jc w:val="both"/>
        <w:rPr>
          <w:color w:val="auto"/>
        </w:rPr>
      </w:pPr>
      <w:r>
        <w:rPr>
          <w:color w:val="auto"/>
        </w:rPr>
        <w:t>Pour la gestion des VIP qui se fera par une application web, nous auront besoin de mettre en place une base de données qui répertoriera les fiches des différents VIP avec leurs attributs</w:t>
      </w:r>
      <w:r w:rsidR="00D26984">
        <w:rPr>
          <w:color w:val="auto"/>
        </w:rPr>
        <w:t xml:space="preserve"> </w:t>
      </w:r>
      <w:r>
        <w:rPr>
          <w:color w:val="auto"/>
        </w:rPr>
        <w:t>(photo, nom, prénom, âge, nationalité, classement ATP, nombre de tournois grands chelem, prise en charge</w:t>
      </w:r>
      <w:r w:rsidR="00D26984">
        <w:rPr>
          <w:color w:val="auto"/>
        </w:rPr>
        <w:t xml:space="preserve"> </w:t>
      </w:r>
      <w:r>
        <w:rPr>
          <w:color w:val="auto"/>
        </w:rPr>
        <w:t>(totale, transport seulement, repas+ hébergement, hébergement seulement …), un compagnon attitré.</w:t>
      </w:r>
      <w:r w:rsidR="00CD7927">
        <w:rPr>
          <w:color w:val="auto"/>
        </w:rPr>
        <w:t xml:space="preserve"> Il faudra ne pouvoir consulter le site que par connexion, ou sinon il pourra s’inscrire et puis se connecter, et si celle-ci se fait que cela débloque les fonctionnalités de l’application.</w:t>
      </w:r>
    </w:p>
    <w:p w14:paraId="05139F16" w14:textId="7751076B" w:rsidR="00CD7927" w:rsidRDefault="00CD7927" w:rsidP="00411614">
      <w:pPr>
        <w:jc w:val="both"/>
        <w:rPr>
          <w:color w:val="auto"/>
        </w:rPr>
      </w:pPr>
      <w:r>
        <w:rPr>
          <w:color w:val="auto"/>
        </w:rPr>
        <w:t xml:space="preserve">Une fois connecter, l’utilisateur pourra créer de nouvelles fiches VIP, les modifier ou simplement les consulter, à partir d’une liste présente sur la page </w:t>
      </w:r>
      <w:proofErr w:type="spellStart"/>
      <w:r>
        <w:rPr>
          <w:color w:val="auto"/>
        </w:rPr>
        <w:t>detailVIP</w:t>
      </w:r>
      <w:proofErr w:type="spellEnd"/>
      <w:r>
        <w:rPr>
          <w:color w:val="auto"/>
        </w:rPr>
        <w:t>.</w:t>
      </w:r>
    </w:p>
    <w:p w14:paraId="131051EB" w14:textId="431A6E3D" w:rsidR="003B5EBF" w:rsidRPr="004F5748" w:rsidRDefault="003B5EBF" w:rsidP="004F5748">
      <w:pPr>
        <w:pStyle w:val="Titre1"/>
      </w:pPr>
      <w:bookmarkStart w:id="7" w:name="_Toc30589517"/>
      <w:bookmarkStart w:id="8" w:name="_Toc30589685"/>
      <w:bookmarkStart w:id="9" w:name="_Toc30591248"/>
      <w:r w:rsidRPr="004F5748">
        <w:t>Fiche du modèle Open Tennis</w:t>
      </w:r>
      <w:bookmarkEnd w:id="7"/>
      <w:bookmarkEnd w:id="8"/>
      <w:bookmarkEnd w:id="9"/>
    </w:p>
    <w:tbl>
      <w:tblPr>
        <w:tblStyle w:val="Grilledutableau"/>
        <w:tblW w:w="0" w:type="auto"/>
        <w:tblLook w:val="04A0" w:firstRow="1" w:lastRow="0" w:firstColumn="1" w:lastColumn="0" w:noHBand="0" w:noVBand="1"/>
      </w:tblPr>
      <w:tblGrid>
        <w:gridCol w:w="2122"/>
        <w:gridCol w:w="6542"/>
      </w:tblGrid>
      <w:tr w:rsidR="00E53586" w14:paraId="38B0FC4E" w14:textId="77777777" w:rsidTr="00E53586">
        <w:tc>
          <w:tcPr>
            <w:tcW w:w="2122" w:type="dxa"/>
          </w:tcPr>
          <w:p w14:paraId="66B754DD" w14:textId="77777777" w:rsidR="00E53586" w:rsidRDefault="00E53586" w:rsidP="00E53586">
            <w:pPr>
              <w:jc w:val="both"/>
              <w:rPr>
                <w:color w:val="auto"/>
              </w:rPr>
            </w:pPr>
            <w:r>
              <w:rPr>
                <w:color w:val="auto"/>
              </w:rPr>
              <w:t>Nom</w:t>
            </w:r>
          </w:p>
          <w:p w14:paraId="7C947ABC" w14:textId="77777777" w:rsidR="00E53586" w:rsidRDefault="00E53586" w:rsidP="00E53586">
            <w:pPr>
              <w:jc w:val="both"/>
              <w:rPr>
                <w:color w:val="auto"/>
              </w:rPr>
            </w:pPr>
          </w:p>
          <w:p w14:paraId="051F3FDF" w14:textId="6AEA0F62" w:rsidR="00E53586" w:rsidRDefault="00E53586" w:rsidP="00E53586">
            <w:pPr>
              <w:jc w:val="both"/>
              <w:rPr>
                <w:color w:val="auto"/>
              </w:rPr>
            </w:pPr>
            <w:r>
              <w:rPr>
                <w:color w:val="auto"/>
              </w:rPr>
              <w:t>Code</w:t>
            </w:r>
          </w:p>
          <w:p w14:paraId="7C8F12BA" w14:textId="77777777" w:rsidR="00E53586" w:rsidRDefault="00E53586" w:rsidP="00E53586">
            <w:pPr>
              <w:jc w:val="both"/>
              <w:rPr>
                <w:color w:val="auto"/>
              </w:rPr>
            </w:pPr>
          </w:p>
          <w:p w14:paraId="334C4478" w14:textId="77777777" w:rsidR="00E53586" w:rsidRDefault="00E53586" w:rsidP="00E53586">
            <w:pPr>
              <w:jc w:val="both"/>
              <w:rPr>
                <w:color w:val="auto"/>
              </w:rPr>
            </w:pPr>
            <w:r>
              <w:rPr>
                <w:color w:val="auto"/>
              </w:rPr>
              <w:t xml:space="preserve">Langage objet  </w:t>
            </w:r>
          </w:p>
          <w:p w14:paraId="56EDBC8F" w14:textId="77777777" w:rsidR="00E53586" w:rsidRDefault="00E53586" w:rsidP="00E53586">
            <w:pPr>
              <w:jc w:val="both"/>
              <w:rPr>
                <w:color w:val="auto"/>
              </w:rPr>
            </w:pPr>
          </w:p>
          <w:p w14:paraId="0F16F7EF" w14:textId="77777777" w:rsidR="00E53586" w:rsidRDefault="00E53586" w:rsidP="00E53586">
            <w:pPr>
              <w:jc w:val="both"/>
              <w:rPr>
                <w:color w:val="auto"/>
              </w:rPr>
            </w:pPr>
            <w:r>
              <w:rPr>
                <w:color w:val="auto"/>
              </w:rPr>
              <w:t>Commentaire</w:t>
            </w:r>
          </w:p>
          <w:p w14:paraId="43D0545F" w14:textId="77777777" w:rsidR="00E53586" w:rsidRDefault="00E53586" w:rsidP="00E53586">
            <w:pPr>
              <w:jc w:val="both"/>
              <w:rPr>
                <w:color w:val="auto"/>
              </w:rPr>
            </w:pPr>
          </w:p>
          <w:p w14:paraId="3204BDC8" w14:textId="77777777" w:rsidR="00E53586" w:rsidRDefault="00E53586" w:rsidP="00E53586">
            <w:pPr>
              <w:jc w:val="both"/>
              <w:rPr>
                <w:color w:val="auto"/>
              </w:rPr>
            </w:pPr>
          </w:p>
          <w:p w14:paraId="171D8A5B" w14:textId="77777777" w:rsidR="00E53586" w:rsidRDefault="00E53586" w:rsidP="00E53586">
            <w:pPr>
              <w:jc w:val="both"/>
              <w:rPr>
                <w:color w:val="auto"/>
              </w:rPr>
            </w:pPr>
            <w:r>
              <w:rPr>
                <w:color w:val="auto"/>
              </w:rPr>
              <w:t>Auteur</w:t>
            </w:r>
          </w:p>
          <w:p w14:paraId="4A641098" w14:textId="77777777" w:rsidR="00E53586" w:rsidRDefault="00E53586" w:rsidP="00E53586">
            <w:pPr>
              <w:jc w:val="both"/>
              <w:rPr>
                <w:color w:val="auto"/>
              </w:rPr>
            </w:pPr>
          </w:p>
          <w:p w14:paraId="2DDC609E" w14:textId="5D562A2C" w:rsidR="00E53586" w:rsidRDefault="00E53586" w:rsidP="00E53586">
            <w:pPr>
              <w:jc w:val="both"/>
              <w:rPr>
                <w:color w:val="auto"/>
              </w:rPr>
            </w:pPr>
            <w:r>
              <w:rPr>
                <w:color w:val="auto"/>
              </w:rPr>
              <w:t>Version</w:t>
            </w:r>
          </w:p>
        </w:tc>
        <w:tc>
          <w:tcPr>
            <w:tcW w:w="6542" w:type="dxa"/>
          </w:tcPr>
          <w:p w14:paraId="2A56EF83" w14:textId="77777777" w:rsidR="00E53586" w:rsidRDefault="00E53586" w:rsidP="00E53586">
            <w:pPr>
              <w:jc w:val="both"/>
              <w:rPr>
                <w:color w:val="auto"/>
              </w:rPr>
            </w:pPr>
            <w:r>
              <w:rPr>
                <w:color w:val="auto"/>
              </w:rPr>
              <w:t>Open Tennis de Lyon</w:t>
            </w:r>
          </w:p>
          <w:p w14:paraId="03BE7C35" w14:textId="77777777" w:rsidR="00E53586" w:rsidRDefault="00E53586" w:rsidP="00E53586">
            <w:pPr>
              <w:jc w:val="both"/>
              <w:rPr>
                <w:color w:val="auto"/>
              </w:rPr>
            </w:pPr>
          </w:p>
          <w:p w14:paraId="66A04519" w14:textId="77777777" w:rsidR="00E53586" w:rsidRDefault="00E53586" w:rsidP="00E53586">
            <w:pPr>
              <w:jc w:val="both"/>
              <w:rPr>
                <w:color w:val="auto"/>
              </w:rPr>
            </w:pPr>
            <w:r>
              <w:rPr>
                <w:color w:val="auto"/>
              </w:rPr>
              <w:t>Tennis-Projet</w:t>
            </w:r>
          </w:p>
          <w:p w14:paraId="4D8ADAFC" w14:textId="77777777" w:rsidR="00E53586" w:rsidRDefault="00E53586" w:rsidP="00E53586">
            <w:pPr>
              <w:jc w:val="both"/>
              <w:rPr>
                <w:color w:val="auto"/>
              </w:rPr>
            </w:pPr>
          </w:p>
          <w:p w14:paraId="05D82E05" w14:textId="1494F1A3" w:rsidR="00E53586" w:rsidRDefault="00E53586" w:rsidP="00E53586">
            <w:pPr>
              <w:jc w:val="both"/>
              <w:rPr>
                <w:color w:val="auto"/>
              </w:rPr>
            </w:pPr>
            <w:r>
              <w:rPr>
                <w:color w:val="auto"/>
              </w:rPr>
              <w:t>Java, P</w:t>
            </w:r>
            <w:r w:rsidR="00124DFC">
              <w:rPr>
                <w:color w:val="auto"/>
              </w:rPr>
              <w:t>HP</w:t>
            </w:r>
          </w:p>
          <w:p w14:paraId="702F3A62" w14:textId="77777777" w:rsidR="00E53586" w:rsidRDefault="00E53586" w:rsidP="00E53586">
            <w:pPr>
              <w:jc w:val="both"/>
              <w:rPr>
                <w:color w:val="auto"/>
              </w:rPr>
            </w:pPr>
          </w:p>
          <w:p w14:paraId="3E1EEC4D" w14:textId="0A8A88DF" w:rsidR="00E53586" w:rsidRDefault="00E53586" w:rsidP="00E53586">
            <w:pPr>
              <w:jc w:val="both"/>
              <w:rPr>
                <w:color w:val="auto"/>
              </w:rPr>
            </w:pPr>
            <w:r>
              <w:rPr>
                <w:color w:val="auto"/>
              </w:rPr>
              <w:t>Modèle</w:t>
            </w:r>
            <w:r w:rsidR="00124DFC">
              <w:rPr>
                <w:color w:val="auto"/>
              </w:rPr>
              <w:t xml:space="preserve"> </w:t>
            </w:r>
            <w:r>
              <w:rPr>
                <w:color w:val="auto"/>
              </w:rPr>
              <w:t>de l’application Java qui gère les plannings et de l’application Web qui gère les VIP</w:t>
            </w:r>
          </w:p>
          <w:p w14:paraId="3D54C1BB" w14:textId="77777777" w:rsidR="003B5EBF" w:rsidRDefault="003B5EBF" w:rsidP="00E53586">
            <w:pPr>
              <w:jc w:val="both"/>
              <w:rPr>
                <w:color w:val="auto"/>
              </w:rPr>
            </w:pPr>
          </w:p>
          <w:p w14:paraId="7A7369DB" w14:textId="1CA1360D" w:rsidR="003B5EBF" w:rsidRDefault="003B5EBF" w:rsidP="00E53586">
            <w:pPr>
              <w:jc w:val="both"/>
              <w:rPr>
                <w:color w:val="auto"/>
              </w:rPr>
            </w:pPr>
            <w:r>
              <w:rPr>
                <w:color w:val="auto"/>
              </w:rPr>
              <w:t>Marion MIRABEL, Bastien MORONVAL, Hana BEN HAMIDA</w:t>
            </w:r>
          </w:p>
        </w:tc>
      </w:tr>
    </w:tbl>
    <w:p w14:paraId="2319C155" w14:textId="0DD313AE" w:rsidR="00E53586" w:rsidRDefault="00E53586" w:rsidP="00E53586">
      <w:pPr>
        <w:jc w:val="both"/>
        <w:rPr>
          <w:color w:val="auto"/>
        </w:rPr>
      </w:pPr>
    </w:p>
    <w:p w14:paraId="151624C3" w14:textId="77777777" w:rsidR="001C3930" w:rsidRDefault="001C3930">
      <w:pPr>
        <w:rPr>
          <w:rFonts w:asciiTheme="majorHAnsi" w:eastAsiaTheme="majorEastAsia" w:hAnsiTheme="majorHAnsi" w:cstheme="majorBidi"/>
          <w:color w:val="0070C0"/>
          <w:sz w:val="30"/>
          <w:szCs w:val="30"/>
        </w:rPr>
      </w:pPr>
      <w:r>
        <w:br w:type="page"/>
      </w:r>
    </w:p>
    <w:p w14:paraId="18FDFEF8" w14:textId="20130792" w:rsidR="008E0738" w:rsidRPr="00EE0F17" w:rsidRDefault="00EE0F17" w:rsidP="00EE0F17">
      <w:pPr>
        <w:pStyle w:val="Titre1"/>
      </w:pPr>
      <w:bookmarkStart w:id="10" w:name="_Toc30589518"/>
      <w:bookmarkStart w:id="11" w:name="_Toc30589686"/>
      <w:bookmarkStart w:id="12" w:name="_Toc30591249"/>
      <w:r w:rsidRPr="00EE0F17">
        <w:lastRenderedPageBreak/>
        <w:t>Diagramme</w:t>
      </w:r>
      <w:bookmarkEnd w:id="10"/>
      <w:bookmarkEnd w:id="11"/>
      <w:bookmarkEnd w:id="12"/>
    </w:p>
    <w:p w14:paraId="15BF5774" w14:textId="425C8DF1" w:rsidR="00EE0F17" w:rsidRPr="001C3930" w:rsidRDefault="00FA30EB" w:rsidP="00FA30EB">
      <w:pPr>
        <w:jc w:val="both"/>
        <w:rPr>
          <w:rFonts w:cs="Times New Roman"/>
        </w:rPr>
      </w:pPr>
      <w:r w:rsidRPr="00FA30EB">
        <w:rPr>
          <w:rFonts w:cs="Times New Roman"/>
        </w:rPr>
        <w:t xml:space="preserve">Nous avons décidé de </w:t>
      </w:r>
      <w:r w:rsidR="009D49CC">
        <w:rPr>
          <w:rFonts w:cs="Times New Roman"/>
        </w:rPr>
        <w:t xml:space="preserve">découper le projet en deux sous-projet </w:t>
      </w:r>
      <w:r w:rsidRPr="00FA30EB">
        <w:rPr>
          <w:rFonts w:cs="Times New Roman"/>
        </w:rPr>
        <w:t xml:space="preserve">: un pour la partie </w:t>
      </w:r>
      <w:r>
        <w:rPr>
          <w:rFonts w:cs="Times New Roman"/>
        </w:rPr>
        <w:t>gestion de VIP</w:t>
      </w:r>
      <w:r w:rsidRPr="00FA30EB">
        <w:rPr>
          <w:rFonts w:cs="Times New Roman"/>
        </w:rPr>
        <w:t xml:space="preserve"> et un pour la partie application java.</w:t>
      </w:r>
    </w:p>
    <w:p w14:paraId="7B527B56" w14:textId="70FA7D80" w:rsidR="00B85262" w:rsidRDefault="001C3930" w:rsidP="00F26A1D">
      <w:pPr>
        <w:pStyle w:val="Titre2"/>
      </w:pPr>
      <w:bookmarkStart w:id="13" w:name="_Toc30589520"/>
      <w:bookmarkStart w:id="14" w:name="_Toc30589687"/>
      <w:bookmarkStart w:id="15" w:name="_Toc30591250"/>
      <w:r>
        <w:t>Sous-projet</w:t>
      </w:r>
      <w:r w:rsidR="00B85262">
        <w:t xml:space="preserve"> VIP</w:t>
      </w:r>
      <w:bookmarkEnd w:id="13"/>
      <w:bookmarkEnd w:id="14"/>
      <w:bookmarkEnd w:id="15"/>
    </w:p>
    <w:p w14:paraId="520F1F1E" w14:textId="11EBCA3B" w:rsidR="00B85262" w:rsidRDefault="00B85262" w:rsidP="004C3E20">
      <w:pPr>
        <w:pStyle w:val="Titre3"/>
      </w:pPr>
      <w:bookmarkStart w:id="16" w:name="_Toc30589521"/>
      <w:bookmarkStart w:id="17" w:name="_Toc30589688"/>
      <w:r w:rsidRPr="004C3E20">
        <w:t>Di</w:t>
      </w:r>
      <w:r w:rsidR="00411F73" w:rsidRPr="004C3E20">
        <w:t>a</w:t>
      </w:r>
      <w:r w:rsidRPr="004C3E20">
        <w:t>gramme</w:t>
      </w:r>
      <w:r>
        <w:t xml:space="preserve"> </w:t>
      </w:r>
      <w:r w:rsidR="00FC5404">
        <w:t xml:space="preserve">de </w:t>
      </w:r>
      <w:r>
        <w:t>Cas</w:t>
      </w:r>
      <w:r w:rsidR="00FC5404">
        <w:t xml:space="preserve"> d’</w:t>
      </w:r>
      <w:r>
        <w:t>Utilisation</w:t>
      </w:r>
      <w:bookmarkEnd w:id="16"/>
      <w:bookmarkEnd w:id="17"/>
    </w:p>
    <w:p w14:paraId="030AEB90" w14:textId="19826723" w:rsidR="00B85262" w:rsidRDefault="00B85262" w:rsidP="00B85262">
      <w:pPr>
        <w:jc w:val="both"/>
        <w:rPr>
          <w:color w:val="5F7791" w:themeColor="accent6"/>
          <w:sz w:val="28"/>
          <w:szCs w:val="28"/>
        </w:rPr>
      </w:pPr>
      <w:r>
        <w:rPr>
          <w:noProof/>
          <w:lang w:eastAsia="fr-FR"/>
        </w:rPr>
        <w:drawing>
          <wp:inline distT="0" distB="0" distL="0" distR="0" wp14:anchorId="2AEBC5D7" wp14:editId="06B99B2B">
            <wp:extent cx="4934310" cy="558175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348" cy="5640622"/>
                    </a:xfrm>
                    <a:prstGeom prst="rect">
                      <a:avLst/>
                    </a:prstGeom>
                  </pic:spPr>
                </pic:pic>
              </a:graphicData>
            </a:graphic>
          </wp:inline>
        </w:drawing>
      </w:r>
    </w:p>
    <w:p w14:paraId="37DBD3F7" w14:textId="785938FA" w:rsidR="00411F73" w:rsidRDefault="00411F73" w:rsidP="004C3E20">
      <w:pPr>
        <w:pStyle w:val="Titre3"/>
      </w:pPr>
      <w:bookmarkStart w:id="18" w:name="_Toc30589522"/>
      <w:bookmarkStart w:id="19" w:name="_Toc30589689"/>
      <w:r>
        <w:lastRenderedPageBreak/>
        <w:t>Diagramme</w:t>
      </w:r>
      <w:r w:rsidR="004C3E20">
        <w:t xml:space="preserve"> de </w:t>
      </w:r>
      <w:r>
        <w:t>Classe</w:t>
      </w:r>
      <w:bookmarkEnd w:id="18"/>
      <w:bookmarkEnd w:id="19"/>
    </w:p>
    <w:p w14:paraId="3ABB6B21" w14:textId="3149734B" w:rsidR="00411F73" w:rsidRPr="005C53E3" w:rsidRDefault="005C53E3" w:rsidP="00B85262">
      <w:pPr>
        <w:jc w:val="both"/>
        <w:rPr>
          <w:color w:val="auto"/>
        </w:rPr>
      </w:pPr>
      <w:r>
        <w:rPr>
          <w:noProof/>
          <w:lang w:eastAsia="fr-FR"/>
        </w:rPr>
        <w:drawing>
          <wp:inline distT="0" distB="0" distL="0" distR="0" wp14:anchorId="69D8DF0F" wp14:editId="2255B270">
            <wp:extent cx="4628054" cy="390776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1606" cy="3919209"/>
                    </a:xfrm>
                    <a:prstGeom prst="rect">
                      <a:avLst/>
                    </a:prstGeom>
                  </pic:spPr>
                </pic:pic>
              </a:graphicData>
            </a:graphic>
          </wp:inline>
        </w:drawing>
      </w:r>
    </w:p>
    <w:p w14:paraId="5FEE5A7A" w14:textId="56237980" w:rsidR="005C53E3" w:rsidRDefault="005C53E3" w:rsidP="00BD072D">
      <w:pPr>
        <w:pStyle w:val="Titre3"/>
      </w:pPr>
      <w:bookmarkStart w:id="20" w:name="_Toc30589523"/>
      <w:bookmarkStart w:id="21" w:name="_Toc30589690"/>
      <w:r>
        <w:lastRenderedPageBreak/>
        <w:t>Diagramme</w:t>
      </w:r>
      <w:r w:rsidR="00BD072D">
        <w:t xml:space="preserve"> de </w:t>
      </w:r>
      <w:r>
        <w:t>Séquence</w:t>
      </w:r>
      <w:r w:rsidR="00BD072D">
        <w:t xml:space="preserve"> (</w:t>
      </w:r>
      <w:r w:rsidR="00CC37D4">
        <w:t>Modifier</w:t>
      </w:r>
      <w:r w:rsidR="00BD072D">
        <w:t xml:space="preserve"> </w:t>
      </w:r>
      <w:r w:rsidR="00CC37D4">
        <w:t>Informations</w:t>
      </w:r>
      <w:r w:rsidR="00BD072D">
        <w:t xml:space="preserve"> </w:t>
      </w:r>
      <w:r>
        <w:t>VIP</w:t>
      </w:r>
      <w:r w:rsidR="00BD072D">
        <w:t>)</w:t>
      </w:r>
      <w:bookmarkEnd w:id="20"/>
      <w:bookmarkEnd w:id="21"/>
    </w:p>
    <w:p w14:paraId="5C47344C" w14:textId="51D102FF" w:rsidR="00382FC6" w:rsidRDefault="00382FC6" w:rsidP="005C53E3">
      <w:pPr>
        <w:jc w:val="both"/>
        <w:rPr>
          <w:color w:val="5F7791" w:themeColor="accent6"/>
          <w:sz w:val="28"/>
          <w:szCs w:val="28"/>
        </w:rPr>
      </w:pPr>
      <w:r>
        <w:rPr>
          <w:noProof/>
          <w:lang w:eastAsia="fr-FR"/>
        </w:rPr>
        <w:drawing>
          <wp:inline distT="0" distB="0" distL="0" distR="0" wp14:anchorId="5A6CD2DE" wp14:editId="1C1D1C97">
            <wp:extent cx="4537495" cy="42663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2717" cy="4271239"/>
                    </a:xfrm>
                    <a:prstGeom prst="rect">
                      <a:avLst/>
                    </a:prstGeom>
                  </pic:spPr>
                </pic:pic>
              </a:graphicData>
            </a:graphic>
          </wp:inline>
        </w:drawing>
      </w:r>
    </w:p>
    <w:p w14:paraId="491A602F" w14:textId="45639780" w:rsidR="001477C7" w:rsidRPr="00704998" w:rsidRDefault="001477C7" w:rsidP="00704998">
      <w:pPr>
        <w:pStyle w:val="Titre1"/>
      </w:pPr>
      <w:bookmarkStart w:id="22" w:name="_Toc30589524"/>
      <w:bookmarkStart w:id="23" w:name="_Toc30589691"/>
      <w:bookmarkStart w:id="24" w:name="_Toc30591251"/>
      <w:r w:rsidRPr="00704998">
        <w:lastRenderedPageBreak/>
        <w:t>Modèle physique de données</w:t>
      </w:r>
      <w:bookmarkEnd w:id="22"/>
      <w:bookmarkEnd w:id="23"/>
      <w:bookmarkEnd w:id="24"/>
    </w:p>
    <w:p w14:paraId="7F2A21EE" w14:textId="3C5DDC23" w:rsidR="001477C7" w:rsidRDefault="001477C7" w:rsidP="00704998">
      <w:pPr>
        <w:pStyle w:val="Titre2"/>
      </w:pPr>
      <w:bookmarkStart w:id="25" w:name="_Toc30589525"/>
      <w:bookmarkStart w:id="26" w:name="_Toc30589692"/>
      <w:bookmarkStart w:id="27" w:name="_Toc30591252"/>
      <w:r>
        <w:t>Modèle Gestion VIP</w:t>
      </w:r>
      <w:bookmarkEnd w:id="25"/>
      <w:bookmarkEnd w:id="26"/>
      <w:bookmarkEnd w:id="27"/>
    </w:p>
    <w:p w14:paraId="18B7E6F0" w14:textId="37073F3C" w:rsidR="001477C7" w:rsidRPr="001477C7" w:rsidRDefault="00467711" w:rsidP="001477C7">
      <w:r>
        <w:rPr>
          <w:noProof/>
          <w:lang w:eastAsia="fr-FR"/>
        </w:rPr>
        <w:drawing>
          <wp:inline distT="0" distB="0" distL="0" distR="0" wp14:anchorId="2C11BB76" wp14:editId="05C5F3F1">
            <wp:extent cx="5507990" cy="39401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7990" cy="3940175"/>
                    </a:xfrm>
                    <a:prstGeom prst="rect">
                      <a:avLst/>
                    </a:prstGeom>
                  </pic:spPr>
                </pic:pic>
              </a:graphicData>
            </a:graphic>
          </wp:inline>
        </w:drawing>
      </w:r>
    </w:p>
    <w:p w14:paraId="0CA15A7D" w14:textId="77777777" w:rsidR="00B85262" w:rsidRPr="00B85262" w:rsidRDefault="00B85262" w:rsidP="00B85262"/>
    <w:p w14:paraId="6E492D53" w14:textId="79A44394" w:rsidR="00C25981" w:rsidRDefault="00C25981" w:rsidP="00704998">
      <w:pPr>
        <w:pStyle w:val="Titre2"/>
      </w:pPr>
      <w:bookmarkStart w:id="28" w:name="_Toc30589526"/>
      <w:bookmarkStart w:id="29" w:name="_Toc30589693"/>
      <w:bookmarkStart w:id="30" w:name="_Toc30591253"/>
      <w:r>
        <w:t>Gestion du code</w:t>
      </w:r>
      <w:bookmarkEnd w:id="28"/>
      <w:bookmarkEnd w:id="29"/>
      <w:bookmarkEnd w:id="30"/>
    </w:p>
    <w:p w14:paraId="2DC5EEC8" w14:textId="460AA2FA" w:rsidR="00790495" w:rsidRDefault="00C25981" w:rsidP="00790495">
      <w:pPr>
        <w:jc w:val="both"/>
        <w:rPr>
          <w:color w:val="auto"/>
        </w:rPr>
      </w:pPr>
      <w:r>
        <w:rPr>
          <w:color w:val="auto"/>
        </w:rPr>
        <w:t xml:space="preserve">Pour la création des tables, </w:t>
      </w:r>
      <w:r w:rsidR="00790495">
        <w:rPr>
          <w:color w:val="auto"/>
        </w:rPr>
        <w:t>nous n’avons pas</w:t>
      </w:r>
      <w:r>
        <w:rPr>
          <w:color w:val="auto"/>
        </w:rPr>
        <w:t xml:space="preserve"> utiliser de script afin de les créer automatiquement, on les a donc </w:t>
      </w:r>
      <w:r w:rsidR="00CD31E3">
        <w:rPr>
          <w:color w:val="auto"/>
        </w:rPr>
        <w:t>créées</w:t>
      </w:r>
      <w:r>
        <w:rPr>
          <w:color w:val="auto"/>
        </w:rPr>
        <w:t xml:space="preserve"> à la main sur phpMyAdmin</w:t>
      </w:r>
      <w:r w:rsidR="00994A19">
        <w:rPr>
          <w:color w:val="auto"/>
        </w:rPr>
        <w:t>.</w:t>
      </w:r>
    </w:p>
    <w:p w14:paraId="11F99175" w14:textId="66EA5515" w:rsidR="001A58A0" w:rsidRPr="00704998" w:rsidRDefault="001A58A0" w:rsidP="001A58A0">
      <w:pPr>
        <w:pStyle w:val="Titre1"/>
      </w:pPr>
      <w:bookmarkStart w:id="31" w:name="_Toc30591254"/>
      <w:r>
        <w:lastRenderedPageBreak/>
        <w:t>Partie IHM</w:t>
      </w:r>
      <w:bookmarkEnd w:id="31"/>
    </w:p>
    <w:p w14:paraId="48F17E40" w14:textId="4A4BE883" w:rsidR="001A58A0" w:rsidRDefault="001A58A0" w:rsidP="001A58A0">
      <w:pPr>
        <w:pStyle w:val="Titre2"/>
      </w:pPr>
      <w:bookmarkStart w:id="32" w:name="_Toc30591255"/>
      <w:r>
        <w:t>S</w:t>
      </w:r>
      <w:r w:rsidR="00F626C5">
        <w:t>toryboard</w:t>
      </w:r>
      <w:bookmarkEnd w:id="32"/>
    </w:p>
    <w:p w14:paraId="51E333A4" w14:textId="38FBFBB8" w:rsidR="002A421F" w:rsidRPr="002A421F" w:rsidRDefault="002A421F" w:rsidP="002A421F">
      <w:r>
        <w:tab/>
      </w:r>
      <w:r w:rsidR="007F0BD4">
        <w:rPr>
          <w:noProof/>
          <w:lang w:eastAsia="fr-FR"/>
        </w:rPr>
        <w:drawing>
          <wp:inline distT="0" distB="0" distL="0" distR="0" wp14:anchorId="35F48CD9" wp14:editId="377152D7">
            <wp:extent cx="5507990" cy="402604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7990" cy="4026049"/>
                    </a:xfrm>
                    <a:prstGeom prst="rect">
                      <a:avLst/>
                    </a:prstGeom>
                  </pic:spPr>
                </pic:pic>
              </a:graphicData>
            </a:graphic>
          </wp:inline>
        </w:drawing>
      </w:r>
    </w:p>
    <w:p w14:paraId="3C004098" w14:textId="77777777" w:rsidR="00790495" w:rsidRDefault="00790495">
      <w:pPr>
        <w:rPr>
          <w:color w:val="auto"/>
        </w:rPr>
      </w:pPr>
      <w:r>
        <w:rPr>
          <w:color w:val="auto"/>
        </w:rPr>
        <w:br w:type="page"/>
      </w:r>
    </w:p>
    <w:p w14:paraId="41F5B77C" w14:textId="008C9F3F" w:rsidR="0050635C" w:rsidRPr="00704998" w:rsidRDefault="0050635C" w:rsidP="00704998">
      <w:pPr>
        <w:pStyle w:val="Titre1"/>
      </w:pPr>
      <w:bookmarkStart w:id="33" w:name="_Toc30589527"/>
      <w:bookmarkStart w:id="34" w:name="_Toc30589694"/>
      <w:bookmarkStart w:id="35" w:name="_Toc30591256"/>
      <w:r w:rsidRPr="00704998">
        <w:lastRenderedPageBreak/>
        <w:t>Volet Technique</w:t>
      </w:r>
      <w:bookmarkEnd w:id="33"/>
      <w:bookmarkEnd w:id="34"/>
      <w:bookmarkEnd w:id="35"/>
    </w:p>
    <w:p w14:paraId="58A275E8" w14:textId="5D23C41A" w:rsidR="001638F6" w:rsidRDefault="0050635C" w:rsidP="00F626C5">
      <w:pPr>
        <w:pStyle w:val="Titre2"/>
      </w:pPr>
      <w:bookmarkStart w:id="36" w:name="_Toc30589528"/>
      <w:bookmarkStart w:id="37" w:name="_Toc30589695"/>
      <w:bookmarkStart w:id="38" w:name="_Toc30591257"/>
      <w:r w:rsidRPr="0050635C">
        <w:t>Etat d’avancement et points d’amélioration</w:t>
      </w:r>
      <w:bookmarkEnd w:id="36"/>
      <w:bookmarkEnd w:id="37"/>
      <w:bookmarkEnd w:id="38"/>
    </w:p>
    <w:p w14:paraId="6B9227BC" w14:textId="6602B014" w:rsidR="0050635C" w:rsidRPr="001B2CA8" w:rsidRDefault="0050635C" w:rsidP="00310FC0">
      <w:pPr>
        <w:ind w:firstLine="720"/>
        <w:jc w:val="both"/>
      </w:pPr>
      <w:r w:rsidRPr="001B2CA8">
        <w:t xml:space="preserve">Notre site est terminé. Il permet de visualiser clairement les VIP, de les consulter en détail, de les supprimer, de les modifier et d'en créer de nouveaux. </w:t>
      </w:r>
      <w:r w:rsidR="000447AE" w:rsidRPr="001B2CA8">
        <w:t xml:space="preserve">Lorsqu’on se connecte en mode administrateur, on a un menu supplémentaire </w:t>
      </w:r>
      <w:r w:rsidR="00304AE1" w:rsidRPr="001B2CA8">
        <w:t xml:space="preserve">qui s’affiche, le menu CRM pour consulter les échanges et actions faites </w:t>
      </w:r>
      <w:r w:rsidR="00801CE7" w:rsidRPr="001B2CA8">
        <w:t>par chaque</w:t>
      </w:r>
      <w:r w:rsidR="00304AE1" w:rsidRPr="001B2CA8">
        <w:t xml:space="preserve"> VIP</w:t>
      </w:r>
      <w:r w:rsidR="003A10D5" w:rsidRPr="001B2CA8">
        <w:t xml:space="preserve">, et en tant qu’administrateur on peut rajouter des actions. </w:t>
      </w:r>
      <w:r w:rsidRPr="001B2CA8">
        <w:t xml:space="preserve">Il reste cependant un bug sur les photos des VIP : avec un serveur web locale PHP 7 (que cela soit sur Linux ou Windows) la photo est bien ajoutée au dossier photo mais sur le serveur de l’IUT (PHP 5) la photo ne s’ajoute pas. Pourtant elle est bien enregistrée dans la base de </w:t>
      </w:r>
      <w:r w:rsidR="00801CE7" w:rsidRPr="001B2CA8">
        <w:t>données</w:t>
      </w:r>
      <w:r w:rsidRPr="001B2CA8">
        <w:t xml:space="preserve">. Nous pensons qu’il s’agit d’un problème de version PHP. Il resterait l’ergonomie du site à améliorer. </w:t>
      </w:r>
    </w:p>
    <w:p w14:paraId="610B4B0F" w14:textId="77777777" w:rsidR="0050635C" w:rsidRPr="001B2CA8" w:rsidRDefault="0050635C" w:rsidP="00310FC0">
      <w:pPr>
        <w:jc w:val="both"/>
      </w:pPr>
      <w:r w:rsidRPr="001B2CA8">
        <w:t xml:space="preserve"> </w:t>
      </w:r>
    </w:p>
    <w:p w14:paraId="094B70B8" w14:textId="1CC23209" w:rsidR="0050635C" w:rsidRPr="001B2CA8" w:rsidRDefault="0050635C" w:rsidP="00310FC0">
      <w:pPr>
        <w:jc w:val="both"/>
      </w:pPr>
      <w:r w:rsidRPr="001B2CA8">
        <w:t xml:space="preserve"> </w:t>
      </w:r>
      <w:r w:rsidR="001D5AEB">
        <w:rPr>
          <w:color w:val="auto"/>
        </w:rPr>
        <w:t xml:space="preserve">L'application Java est fonctionnelle. Elle permet de visualiser le planning des matchs prévus ainsi que de réserver un cours pour un entrainement si besoin est. Quand on la lance une première page apparait avec le planning. On peut ensuite se connecter afin de modifier les scores, ajouter des matchs ou réserver un cours pour s’entrainer. Elle a été développer en suivant le modèle MVC. Une base de données </w:t>
      </w:r>
      <w:r w:rsidR="000D2C69">
        <w:rPr>
          <w:color w:val="auto"/>
        </w:rPr>
        <w:t>a</w:t>
      </w:r>
      <w:r w:rsidR="001D5AEB">
        <w:rPr>
          <w:color w:val="auto"/>
        </w:rPr>
        <w:t xml:space="preserve"> été créée sur PhpMyAdmin, elle comporte 8 tables. Nous avons dû rentrer tous les différents joueurs ainsi que leur nationalité. Notre application fonctionne, il manque l’ajout de matchs double.</w:t>
      </w:r>
    </w:p>
    <w:p w14:paraId="5A68BFAE" w14:textId="77777777" w:rsidR="003A10D5" w:rsidRDefault="003A10D5" w:rsidP="00310FC0">
      <w:pPr>
        <w:jc w:val="both"/>
        <w:rPr>
          <w:sz w:val="24"/>
          <w:szCs w:val="24"/>
        </w:rPr>
      </w:pPr>
    </w:p>
    <w:p w14:paraId="7F8E4C13" w14:textId="484792A5" w:rsidR="003A10D5" w:rsidRDefault="003A10D5" w:rsidP="00704998">
      <w:pPr>
        <w:pStyle w:val="Titre2"/>
      </w:pPr>
      <w:bookmarkStart w:id="39" w:name="_Toc30589529"/>
      <w:bookmarkStart w:id="40" w:name="_Toc30589696"/>
      <w:bookmarkStart w:id="41" w:name="_Toc30591258"/>
      <w:r>
        <w:t>Description de l’architecture</w:t>
      </w:r>
      <w:bookmarkEnd w:id="39"/>
      <w:bookmarkEnd w:id="40"/>
      <w:bookmarkEnd w:id="41"/>
    </w:p>
    <w:p w14:paraId="7CD1AD96" w14:textId="10CF5CA0" w:rsidR="00052637" w:rsidRPr="00052637" w:rsidRDefault="00052637" w:rsidP="00052637">
      <w:pPr>
        <w:pStyle w:val="Titre3"/>
      </w:pPr>
      <w:bookmarkStart w:id="42" w:name="_Toc30589530"/>
      <w:bookmarkStart w:id="43" w:name="_Toc30589697"/>
      <w:r>
        <w:t>PHP</w:t>
      </w:r>
      <w:bookmarkEnd w:id="42"/>
      <w:bookmarkEnd w:id="43"/>
    </w:p>
    <w:p w14:paraId="11097B41" w14:textId="197FE552" w:rsidR="00990AE4" w:rsidRDefault="003A10D5" w:rsidP="00310FC0">
      <w:pPr>
        <w:ind w:firstLine="720"/>
        <w:jc w:val="both"/>
        <w:rPr>
          <w:color w:val="auto"/>
        </w:rPr>
      </w:pPr>
      <w:r w:rsidRPr="001B2CA8">
        <w:rPr>
          <w:color w:val="auto"/>
        </w:rPr>
        <w:t xml:space="preserve">Nous utilisons une architecture MVC. En PHP nous avons donc les entités pour les classes métier, les contrôleurs, les modèles pour les accès à la base de données et les vues. Les contrôleurs des pages sont appelés par le fichier </w:t>
      </w:r>
      <w:proofErr w:type="spellStart"/>
      <w:r w:rsidRPr="001B2CA8">
        <w:rPr>
          <w:color w:val="auto"/>
        </w:rPr>
        <w:t>index.php</w:t>
      </w:r>
      <w:proofErr w:type="spellEnd"/>
      <w:r w:rsidRPr="001B2CA8">
        <w:rPr>
          <w:color w:val="auto"/>
        </w:rPr>
        <w:t xml:space="preserve"> à la racine du site, si le contrôleur existe il va vérifier que la vue existe avant d’effectuer les traitements puis il appelle la vue correspondante. Nous utilisons un model DAO qui possède une connexion à la base de données. Les modèles propres à chaque entité sont des extensions du modèle DAO. Chaque modèle métier implémente les méthodes de l’interface correspondante. Ainsi nous n’avons qu’à ajouter les fonctionnalités dont nous avons besoin dans les interfaces puis nous les implémentons. Les attributs informations enregistrées en base sont récupérées par les modèles (PHP) qui les stockent dans des objets qu’ils retournent. À chaque modification de ces objets, nous enregistrons les modifications en base pour sauver le travail de l’utilisateur.</w:t>
      </w:r>
    </w:p>
    <w:p w14:paraId="5A8D2FFD" w14:textId="77777777" w:rsidR="00990AE4" w:rsidRDefault="00990AE4">
      <w:pPr>
        <w:rPr>
          <w:color w:val="auto"/>
        </w:rPr>
      </w:pPr>
      <w:r>
        <w:rPr>
          <w:color w:val="auto"/>
        </w:rPr>
        <w:br w:type="page"/>
      </w:r>
    </w:p>
    <w:p w14:paraId="5924A07E" w14:textId="12304B6C" w:rsidR="00052637" w:rsidRPr="001B2CA8" w:rsidRDefault="00052637" w:rsidP="00052637">
      <w:pPr>
        <w:pStyle w:val="Titre3"/>
      </w:pPr>
      <w:bookmarkStart w:id="44" w:name="_Toc30589531"/>
      <w:bookmarkStart w:id="45" w:name="_Toc30589698"/>
      <w:r>
        <w:lastRenderedPageBreak/>
        <w:t>Java</w:t>
      </w:r>
      <w:bookmarkEnd w:id="44"/>
      <w:bookmarkEnd w:id="45"/>
    </w:p>
    <w:p w14:paraId="7FD89420" w14:textId="77777777" w:rsidR="00DA1EAC" w:rsidRDefault="00DA1EAC" w:rsidP="00DA1EAC">
      <w:pPr>
        <w:ind w:firstLine="720"/>
        <w:jc w:val="both"/>
        <w:rPr>
          <w:color w:val="auto"/>
        </w:rPr>
      </w:pPr>
      <w:r>
        <w:rPr>
          <w:color w:val="auto"/>
        </w:rPr>
        <w:t xml:space="preserve">L’application java a aussi été faite à partir du modèle MVC. Dans le package </w:t>
      </w:r>
      <w:proofErr w:type="spellStart"/>
      <w:r>
        <w:rPr>
          <w:color w:val="auto"/>
        </w:rPr>
        <w:t>metierDAO</w:t>
      </w:r>
      <w:proofErr w:type="spellEnd"/>
      <w:r>
        <w:rPr>
          <w:color w:val="auto"/>
        </w:rPr>
        <w:t>, nous avons toutes les fonctions qui permettent la liaison aux bases de données. Ces données sont récupérées et sont utilisées grâce aux classes métier qui sont composées des mêmes éléments que nos bases de données. Nous avons ensuite les vues qui sont appelées pour l’affichage. Notre application est composée de trois vues importantes : Main (vue quand on lance l’application) ensuite on a une page de connexion pour utiliser toutes les fonctionnalités il faut se connecter avec l’identifiant suivant J1 et en mot de passe J1mdp. La vue qui vient après est Modification car une fois connecté on peut modifier le planning.</w:t>
      </w:r>
    </w:p>
    <w:p w14:paraId="33CA13F4" w14:textId="77777777" w:rsidR="00F472E2" w:rsidRDefault="00F472E2" w:rsidP="00310FC0">
      <w:pPr>
        <w:jc w:val="both"/>
        <w:rPr>
          <w:color w:val="auto"/>
          <w:sz w:val="24"/>
          <w:szCs w:val="24"/>
        </w:rPr>
      </w:pPr>
    </w:p>
    <w:p w14:paraId="6A6C38FA" w14:textId="1558B8A3" w:rsidR="00F472E2" w:rsidRDefault="00F472E2" w:rsidP="00704998">
      <w:pPr>
        <w:pStyle w:val="Titre2"/>
      </w:pPr>
      <w:bookmarkStart w:id="46" w:name="_Toc30589532"/>
      <w:bookmarkStart w:id="47" w:name="_Toc30589699"/>
      <w:bookmarkStart w:id="48" w:name="_Toc30591259"/>
      <w:r>
        <w:t>Retour à l’analyse</w:t>
      </w:r>
      <w:bookmarkEnd w:id="46"/>
      <w:bookmarkEnd w:id="47"/>
      <w:bookmarkEnd w:id="48"/>
    </w:p>
    <w:p w14:paraId="07AFFA6B" w14:textId="08A593B9" w:rsidR="00BB4CFC" w:rsidRPr="00BB4CFC" w:rsidRDefault="00BB4CFC" w:rsidP="00BB4CFC">
      <w:pPr>
        <w:pStyle w:val="Titre3"/>
      </w:pPr>
      <w:bookmarkStart w:id="49" w:name="_Toc30589533"/>
      <w:bookmarkStart w:id="50" w:name="_Toc30589700"/>
      <w:r>
        <w:t>PHP</w:t>
      </w:r>
      <w:bookmarkEnd w:id="49"/>
      <w:bookmarkEnd w:id="50"/>
    </w:p>
    <w:p w14:paraId="54D2B7A5" w14:textId="4C37235E" w:rsidR="00A10320" w:rsidRDefault="00A10320" w:rsidP="00310FC0">
      <w:pPr>
        <w:ind w:firstLine="720"/>
        <w:jc w:val="both"/>
        <w:rPr>
          <w:color w:val="auto"/>
        </w:rPr>
      </w:pPr>
      <w:r w:rsidRPr="001B2CA8">
        <w:rPr>
          <w:color w:val="auto"/>
        </w:rPr>
        <w:t xml:space="preserve">Nous avons eu des difficultés à réaliser l’analyse bien que nous y ayons passé cinq séances. Au final les maquettes nous ont beaucoup aidé mais il y avait des incohérences dans nos diagrammes de classes et nos diagrammes de séquence / cas d’utilisation. Lors du développement nous nous sommes rendu qu’il manquait certains éléments dans la base de </w:t>
      </w:r>
      <w:r w:rsidR="006C1A7A" w:rsidRPr="001B2CA8">
        <w:rPr>
          <w:color w:val="auto"/>
        </w:rPr>
        <w:t>données</w:t>
      </w:r>
      <w:r w:rsidRPr="001B2CA8">
        <w:rPr>
          <w:color w:val="auto"/>
        </w:rPr>
        <w:t xml:space="preserve">. Pour l’IHM nous nous sommes </w:t>
      </w:r>
      <w:r w:rsidR="006C1A7A" w:rsidRPr="001B2CA8">
        <w:rPr>
          <w:color w:val="auto"/>
        </w:rPr>
        <w:t>basés</w:t>
      </w:r>
      <w:r w:rsidRPr="001B2CA8">
        <w:rPr>
          <w:color w:val="auto"/>
        </w:rPr>
        <w:t xml:space="preserve"> sur les maquettes plutôt que sur les diagrammes de cas d’utilisation, au final nous avons bien fait car nos diagrammes avaient été réalisés à partir de ces maquettes sauf qu’ils étaient incomplets. Les diagrammes de séquence nous ont aidé bien qu’ils ne soient pas très précis.</w:t>
      </w:r>
    </w:p>
    <w:p w14:paraId="2676E7F3" w14:textId="3906BC28" w:rsidR="00F60CE6" w:rsidRDefault="00BB4CFC" w:rsidP="00BB4CFC">
      <w:pPr>
        <w:pStyle w:val="Titre3"/>
      </w:pPr>
      <w:bookmarkStart w:id="51" w:name="_Toc30589534"/>
      <w:bookmarkStart w:id="52" w:name="_Toc30589701"/>
      <w:r>
        <w:t>Java</w:t>
      </w:r>
      <w:bookmarkEnd w:id="51"/>
      <w:bookmarkEnd w:id="52"/>
    </w:p>
    <w:p w14:paraId="3CB4EBB2" w14:textId="77777777" w:rsidR="00F60CE6" w:rsidRPr="00F60CE6" w:rsidRDefault="00F60CE6" w:rsidP="00F60CE6">
      <w:pPr>
        <w:ind w:firstLine="720"/>
        <w:jc w:val="both"/>
        <w:rPr>
          <w:color w:val="auto"/>
        </w:rPr>
      </w:pPr>
      <w:r>
        <w:rPr>
          <w:color w:val="auto"/>
        </w:rPr>
        <w:t>Nous avons eu un peu de mal à bien cerner le sujet au début, en cause, les nombreuses incohérences, mais après quelques séances et de nombreux tests, nous avons pu déterminer ce que nous devions faire et les pièges que nous devions éviter. C’est principalement au cours du développement que le projet s’est éclairci, nous nous sommes rendus compte que nous n’avions pas défini toutes les fonctionnalités nécessaires, mais ces dernières étaient assez rapides à rajouter. En ce qui concerne la base de données, elle n’était pas clairement définie dès le début mais a évolué tout au long du projet, pour s’adapter à chaque fois aux nouvelles fonctionnalités que nous rajoutions.</w:t>
      </w:r>
    </w:p>
    <w:p w14:paraId="15AA1F4A" w14:textId="77777777" w:rsidR="0058278A" w:rsidRDefault="0058278A" w:rsidP="00310FC0">
      <w:pPr>
        <w:jc w:val="both"/>
        <w:rPr>
          <w:color w:val="auto"/>
          <w:sz w:val="24"/>
          <w:szCs w:val="24"/>
        </w:rPr>
      </w:pPr>
    </w:p>
    <w:p w14:paraId="3A7F0F88" w14:textId="4E101CCD" w:rsidR="0058278A" w:rsidRDefault="0058278A" w:rsidP="00704998">
      <w:pPr>
        <w:pStyle w:val="Titre2"/>
      </w:pPr>
      <w:bookmarkStart w:id="53" w:name="_Toc30589535"/>
      <w:bookmarkStart w:id="54" w:name="_Toc30589702"/>
      <w:bookmarkStart w:id="55" w:name="_Toc30591260"/>
      <w:r>
        <w:t>Méthode de test</w:t>
      </w:r>
      <w:bookmarkEnd w:id="53"/>
      <w:bookmarkEnd w:id="54"/>
      <w:bookmarkEnd w:id="55"/>
    </w:p>
    <w:p w14:paraId="5B2DCC66" w14:textId="62BB5948" w:rsidR="00F60CE6" w:rsidRPr="00F60CE6" w:rsidRDefault="00F60CE6" w:rsidP="00F60CE6">
      <w:pPr>
        <w:pStyle w:val="Titre3"/>
      </w:pPr>
      <w:bookmarkStart w:id="56" w:name="_Toc30589536"/>
      <w:bookmarkStart w:id="57" w:name="_Toc30589703"/>
      <w:r>
        <w:t>PHP</w:t>
      </w:r>
      <w:bookmarkEnd w:id="56"/>
      <w:bookmarkEnd w:id="57"/>
    </w:p>
    <w:p w14:paraId="3783B058" w14:textId="434A0C70" w:rsidR="0058278A" w:rsidRDefault="0058278A" w:rsidP="0058278A">
      <w:pPr>
        <w:ind w:firstLine="720"/>
        <w:jc w:val="both"/>
        <w:rPr>
          <w:color w:val="auto"/>
        </w:rPr>
      </w:pPr>
      <w:r w:rsidRPr="001B2CA8">
        <w:rPr>
          <w:color w:val="auto"/>
        </w:rPr>
        <w:t xml:space="preserve">Notre méthode de test consistait à tester toutes les fonctionnalités que nous avions implémenté. Cette méthode était très efficace pour ce projet car le nombre de fonctionnalités était très réduit il était très rapide pour nous de voir si cela fonctionnait. Nous utilisions le mode </w:t>
      </w:r>
      <w:proofErr w:type="spellStart"/>
      <w:r w:rsidRPr="001B2CA8">
        <w:rPr>
          <w:color w:val="auto"/>
        </w:rPr>
        <w:t>débug</w:t>
      </w:r>
      <w:proofErr w:type="spellEnd"/>
      <w:r w:rsidRPr="001B2CA8">
        <w:rPr>
          <w:color w:val="auto"/>
        </w:rPr>
        <w:t xml:space="preserve"> en PHP sur les modèles pour afficher plus de messages d’erreur (model = new model(</w:t>
      </w:r>
      <w:proofErr w:type="spellStart"/>
      <w:r w:rsidRPr="001B2CA8">
        <w:rPr>
          <w:color w:val="auto"/>
        </w:rPr>
        <w:t>true</w:t>
      </w:r>
      <w:proofErr w:type="spellEnd"/>
      <w:r w:rsidRPr="001B2CA8">
        <w:rPr>
          <w:color w:val="auto"/>
        </w:rPr>
        <w:t xml:space="preserve">) pour activer le </w:t>
      </w:r>
      <w:proofErr w:type="spellStart"/>
      <w:r w:rsidRPr="001B2CA8">
        <w:rPr>
          <w:color w:val="auto"/>
        </w:rPr>
        <w:t>débug</w:t>
      </w:r>
      <w:proofErr w:type="spellEnd"/>
      <w:r w:rsidRPr="001B2CA8">
        <w:rPr>
          <w:color w:val="auto"/>
        </w:rPr>
        <w:t xml:space="preserve">). Et nous regardions les valeurs dans la base de données depuis </w:t>
      </w:r>
      <w:proofErr w:type="spellStart"/>
      <w:r w:rsidRPr="001B2CA8">
        <w:rPr>
          <w:color w:val="auto"/>
        </w:rPr>
        <w:t>phpmyadmin</w:t>
      </w:r>
      <w:proofErr w:type="spellEnd"/>
      <w:r w:rsidRPr="001B2CA8">
        <w:rPr>
          <w:color w:val="auto"/>
        </w:rPr>
        <w:t xml:space="preserve"> pour vérifier que les traitements avaient bien été effectués. De même pour le Java, nous avons beaucoup utilisé les messages d’erreur de la console pour régler les problèmes à la source. </w:t>
      </w:r>
    </w:p>
    <w:p w14:paraId="0ACBF8B0" w14:textId="43B0165B" w:rsidR="00F60CE6" w:rsidRPr="001B2CA8" w:rsidRDefault="00F60CE6" w:rsidP="00F60CE6">
      <w:pPr>
        <w:pStyle w:val="Titre3"/>
      </w:pPr>
      <w:bookmarkStart w:id="58" w:name="_Toc30589537"/>
      <w:bookmarkStart w:id="59" w:name="_Toc30589704"/>
      <w:r>
        <w:lastRenderedPageBreak/>
        <w:t>Java</w:t>
      </w:r>
      <w:bookmarkEnd w:id="58"/>
      <w:bookmarkEnd w:id="59"/>
    </w:p>
    <w:p w14:paraId="250167FE" w14:textId="77777777" w:rsidR="00F60CE6" w:rsidRDefault="00F60CE6" w:rsidP="00F60CE6">
      <w:pPr>
        <w:ind w:firstLine="720"/>
        <w:jc w:val="both"/>
        <w:rPr>
          <w:color w:val="auto"/>
        </w:rPr>
      </w:pPr>
      <w:r>
        <w:rPr>
          <w:color w:val="auto"/>
        </w:rPr>
        <w:t>Nous avons testé notre code de deux façons, manuellement pour ce qui est du logiciel en lui-même et automatiquement pour ce qui est de l’accès à la base de données.</w:t>
      </w:r>
    </w:p>
    <w:p w14:paraId="41FF4FA5" w14:textId="77777777" w:rsidR="00F60CE6" w:rsidRDefault="00F60CE6" w:rsidP="00F60CE6">
      <w:pPr>
        <w:ind w:firstLine="720"/>
        <w:jc w:val="both"/>
        <w:rPr>
          <w:color w:val="auto"/>
        </w:rPr>
      </w:pPr>
      <w:r>
        <w:rPr>
          <w:color w:val="auto"/>
        </w:rPr>
        <w:t>Nous avons essayé différentes interactions qu’aurait pu avoir un utilisateur avec le logiciel, qu’elles soient prévues par l’application (ajouter un match, se connecter) ou qu’elles soient sources d’erreurs : « si je mets deux fois le même jour pour un match », « si je mets deux matchs au même moment » …</w:t>
      </w:r>
    </w:p>
    <w:p w14:paraId="7A9F34A5" w14:textId="2FD26572" w:rsidR="00F60CE6" w:rsidRDefault="00F60CE6" w:rsidP="00F60CE6">
      <w:pPr>
        <w:ind w:firstLine="720"/>
        <w:jc w:val="both"/>
        <w:rPr>
          <w:color w:val="auto"/>
        </w:rPr>
      </w:pPr>
      <w:r>
        <w:rPr>
          <w:color w:val="auto"/>
        </w:rPr>
        <w:t xml:space="preserve">Pour ce qui est des tests automatiques, nous nous somme servis de </w:t>
      </w:r>
      <w:proofErr w:type="spellStart"/>
      <w:r>
        <w:rPr>
          <w:color w:val="auto"/>
        </w:rPr>
        <w:t>Junit</w:t>
      </w:r>
      <w:proofErr w:type="spellEnd"/>
      <w:r>
        <w:rPr>
          <w:color w:val="auto"/>
        </w:rPr>
        <w:t xml:space="preserve"> 5, qui permet de créer des méthodes de test et de comparer les résultats obtenus avec les résultats attendus. Ce sont les méthodes d’accès à la base de données qui ont été testé de cette façon. Cela permettait de s’assurer que le code java ne modifiait pas la base de données de façon imprévue et ne créait pas d’erreurs.</w:t>
      </w:r>
    </w:p>
    <w:p w14:paraId="358A86B4" w14:textId="77777777" w:rsidR="002000CC" w:rsidRDefault="002000CC" w:rsidP="00F60CE6">
      <w:pPr>
        <w:ind w:firstLine="720"/>
        <w:jc w:val="both"/>
        <w:rPr>
          <w:color w:val="auto"/>
        </w:rPr>
      </w:pPr>
    </w:p>
    <w:p w14:paraId="138E0A8F" w14:textId="77777777" w:rsidR="008122CB" w:rsidRDefault="008122CB" w:rsidP="008122CB">
      <w:pPr>
        <w:pStyle w:val="Titre2"/>
      </w:pPr>
      <w:bookmarkStart w:id="60" w:name="_Toc30589538"/>
      <w:bookmarkStart w:id="61" w:name="_Toc30589705"/>
      <w:bookmarkStart w:id="62" w:name="_Toc30591261"/>
      <w:r>
        <w:t>Point GIT</w:t>
      </w:r>
      <w:bookmarkEnd w:id="60"/>
      <w:bookmarkEnd w:id="61"/>
      <w:bookmarkEnd w:id="62"/>
    </w:p>
    <w:p w14:paraId="5210F4F0" w14:textId="78906F32" w:rsidR="0058278A" w:rsidRPr="004350FE" w:rsidRDefault="008122CB" w:rsidP="004350FE">
      <w:pPr>
        <w:ind w:firstLine="720"/>
        <w:jc w:val="both"/>
        <w:rPr>
          <w:color w:val="auto"/>
        </w:rPr>
      </w:pPr>
      <w:r w:rsidRPr="001B2CA8">
        <w:rPr>
          <w:color w:val="auto"/>
        </w:rPr>
        <w:t>GIT a été très pratique tout au long du projet. Il nous a servi à mettre en commun nos fichiers lors du travail d'analyse et lors du développement il nous a permis d'avoir un suivi de l'avancement du projet et de pouvoir revenir sur le code plusieurs fois à cause de différents problèmes, de pouvoir récupérer les modifications faites par les membres de l’équipes. Il y aura eu un peu plus de 70 commit au total.</w:t>
      </w:r>
    </w:p>
    <w:p w14:paraId="42D77AB0" w14:textId="77777777" w:rsidR="00B92F5A" w:rsidRDefault="00B92F5A">
      <w:pPr>
        <w:rPr>
          <w:rFonts w:asciiTheme="majorHAnsi" w:eastAsiaTheme="majorEastAsia" w:hAnsiTheme="majorHAnsi" w:cstheme="majorBidi"/>
          <w:color w:val="0070C0"/>
          <w:sz w:val="30"/>
          <w:szCs w:val="30"/>
        </w:rPr>
      </w:pPr>
      <w:r>
        <w:br w:type="page"/>
      </w:r>
    </w:p>
    <w:p w14:paraId="0A41FCF5" w14:textId="3FBFF99B" w:rsidR="001A1D5F" w:rsidRDefault="001A1D5F" w:rsidP="00704998">
      <w:pPr>
        <w:pStyle w:val="Titre1"/>
      </w:pPr>
      <w:bookmarkStart w:id="63" w:name="_Toc30589539"/>
      <w:bookmarkStart w:id="64" w:name="_Toc30589706"/>
      <w:bookmarkStart w:id="65" w:name="_Toc30591262"/>
      <w:r>
        <w:lastRenderedPageBreak/>
        <w:t>Planning</w:t>
      </w:r>
      <w:bookmarkEnd w:id="63"/>
      <w:bookmarkEnd w:id="64"/>
      <w:bookmarkEnd w:id="65"/>
    </w:p>
    <w:p w14:paraId="6F917446" w14:textId="61579971" w:rsidR="009B440E" w:rsidRDefault="009B440E" w:rsidP="001A1D5F">
      <w:pPr>
        <w:pStyle w:val="Titre2"/>
      </w:pPr>
      <w:bookmarkStart w:id="66" w:name="_Toc30589540"/>
      <w:bookmarkStart w:id="67" w:name="_Toc30589707"/>
      <w:bookmarkStart w:id="68" w:name="_Toc30591263"/>
      <w:r>
        <w:t>Planning prévisionnel</w:t>
      </w:r>
      <w:bookmarkEnd w:id="66"/>
      <w:bookmarkEnd w:id="67"/>
      <w:bookmarkEnd w:id="68"/>
    </w:p>
    <w:p w14:paraId="78A66E12" w14:textId="732FCABD" w:rsidR="00AF2926" w:rsidRPr="00AF2926" w:rsidRDefault="00AF2926" w:rsidP="00AF2926">
      <w:r>
        <w:t>Hana</w:t>
      </w:r>
    </w:p>
    <w:tbl>
      <w:tblPr>
        <w:tblStyle w:val="Grilledutableau"/>
        <w:tblW w:w="0" w:type="auto"/>
        <w:tblLook w:val="04A0" w:firstRow="1" w:lastRow="0" w:firstColumn="1" w:lastColumn="0" w:noHBand="0" w:noVBand="1"/>
      </w:tblPr>
      <w:tblGrid>
        <w:gridCol w:w="3823"/>
        <w:gridCol w:w="4841"/>
      </w:tblGrid>
      <w:tr w:rsidR="006E405B" w14:paraId="4CC1AAA5" w14:textId="77777777" w:rsidTr="00627CFD">
        <w:tc>
          <w:tcPr>
            <w:tcW w:w="3823" w:type="dxa"/>
          </w:tcPr>
          <w:p w14:paraId="0A0639C8" w14:textId="6148A0A3" w:rsidR="006E405B" w:rsidRPr="006E405B" w:rsidRDefault="006E405B" w:rsidP="006E405B">
            <w:pPr>
              <w:tabs>
                <w:tab w:val="left" w:pos="1549"/>
              </w:tabs>
              <w:jc w:val="both"/>
              <w:rPr>
                <w:color w:val="5F7791" w:themeColor="accent6"/>
                <w:sz w:val="24"/>
                <w:szCs w:val="24"/>
              </w:rPr>
            </w:pPr>
            <w:r>
              <w:rPr>
                <w:color w:val="5F7791" w:themeColor="accent6"/>
                <w:sz w:val="28"/>
                <w:szCs w:val="28"/>
              </w:rPr>
              <w:tab/>
            </w:r>
            <w:r w:rsidRPr="006E405B">
              <w:rPr>
                <w:color w:val="auto"/>
                <w:sz w:val="24"/>
                <w:szCs w:val="24"/>
              </w:rPr>
              <w:t>Date</w:t>
            </w:r>
          </w:p>
        </w:tc>
        <w:tc>
          <w:tcPr>
            <w:tcW w:w="4841" w:type="dxa"/>
          </w:tcPr>
          <w:p w14:paraId="2BE35F09" w14:textId="1364CC37" w:rsidR="006E405B" w:rsidRPr="006E405B" w:rsidRDefault="006E405B" w:rsidP="006E405B">
            <w:pPr>
              <w:jc w:val="center"/>
              <w:rPr>
                <w:color w:val="5F7791" w:themeColor="accent6"/>
                <w:sz w:val="24"/>
                <w:szCs w:val="24"/>
              </w:rPr>
            </w:pPr>
            <w:r w:rsidRPr="006E405B">
              <w:rPr>
                <w:color w:val="auto"/>
                <w:sz w:val="24"/>
                <w:szCs w:val="24"/>
              </w:rPr>
              <w:t>Tra</w:t>
            </w:r>
            <w:r>
              <w:rPr>
                <w:color w:val="auto"/>
                <w:sz w:val="24"/>
                <w:szCs w:val="24"/>
              </w:rPr>
              <w:t>vail prévu</w:t>
            </w:r>
          </w:p>
        </w:tc>
      </w:tr>
      <w:tr w:rsidR="006E405B" w:rsidRPr="001B2CA8" w14:paraId="1CB3BB20" w14:textId="77777777" w:rsidTr="00627CFD">
        <w:tc>
          <w:tcPr>
            <w:tcW w:w="3823" w:type="dxa"/>
          </w:tcPr>
          <w:p w14:paraId="3CBC55A2" w14:textId="62D4E6C4" w:rsidR="006E405B" w:rsidRPr="001B2CA8" w:rsidRDefault="006E405B" w:rsidP="009B440E">
            <w:pPr>
              <w:jc w:val="both"/>
              <w:rPr>
                <w:color w:val="auto"/>
              </w:rPr>
            </w:pPr>
            <w:r w:rsidRPr="001B2CA8">
              <w:rPr>
                <w:color w:val="auto"/>
              </w:rPr>
              <w:t>Avant le 14 décembre</w:t>
            </w:r>
          </w:p>
        </w:tc>
        <w:tc>
          <w:tcPr>
            <w:tcW w:w="4841" w:type="dxa"/>
          </w:tcPr>
          <w:p w14:paraId="202DEB97" w14:textId="21B40D6C" w:rsidR="006E405B" w:rsidRPr="001B2CA8" w:rsidRDefault="006E405B" w:rsidP="009B440E">
            <w:pPr>
              <w:jc w:val="both"/>
              <w:rPr>
                <w:color w:val="5F7791" w:themeColor="accent6"/>
              </w:rPr>
            </w:pPr>
            <w:r w:rsidRPr="001B2CA8">
              <w:rPr>
                <w:color w:val="auto"/>
              </w:rPr>
              <w:t>Analyse et rédaction du rapport d’analys</w:t>
            </w:r>
            <w:r w:rsidR="00B131A4" w:rsidRPr="001B2CA8">
              <w:rPr>
                <w:color w:val="auto"/>
              </w:rPr>
              <w:t>e</w:t>
            </w:r>
          </w:p>
        </w:tc>
      </w:tr>
      <w:tr w:rsidR="006E405B" w:rsidRPr="001B2CA8" w14:paraId="6BD9B958" w14:textId="77777777" w:rsidTr="00627CFD">
        <w:tc>
          <w:tcPr>
            <w:tcW w:w="3823" w:type="dxa"/>
          </w:tcPr>
          <w:p w14:paraId="361E881A" w14:textId="42B83664" w:rsidR="006E405B" w:rsidRPr="001B2CA8" w:rsidRDefault="006E405B" w:rsidP="009B440E">
            <w:pPr>
              <w:jc w:val="both"/>
              <w:rPr>
                <w:color w:val="auto"/>
              </w:rPr>
            </w:pPr>
            <w:r w:rsidRPr="001B2CA8">
              <w:rPr>
                <w:color w:val="auto"/>
              </w:rPr>
              <w:t>Du 14 au 20 décembre</w:t>
            </w:r>
          </w:p>
        </w:tc>
        <w:tc>
          <w:tcPr>
            <w:tcW w:w="4841" w:type="dxa"/>
          </w:tcPr>
          <w:p w14:paraId="105DBB39" w14:textId="77777777" w:rsidR="006E405B" w:rsidRPr="001B2CA8" w:rsidRDefault="006E405B" w:rsidP="009B440E">
            <w:pPr>
              <w:jc w:val="both"/>
              <w:rPr>
                <w:color w:val="auto"/>
              </w:rPr>
            </w:pPr>
            <w:r w:rsidRPr="001B2CA8">
              <w:rPr>
                <w:color w:val="auto"/>
              </w:rPr>
              <w:t xml:space="preserve">Création de la base de données </w:t>
            </w:r>
          </w:p>
          <w:p w14:paraId="2E71CA09" w14:textId="77777777" w:rsidR="006E405B" w:rsidRPr="001B2CA8" w:rsidRDefault="006E405B" w:rsidP="009B440E">
            <w:pPr>
              <w:jc w:val="both"/>
              <w:rPr>
                <w:color w:val="auto"/>
              </w:rPr>
            </w:pPr>
            <w:r w:rsidRPr="001B2CA8">
              <w:rPr>
                <w:color w:val="auto"/>
              </w:rPr>
              <w:t xml:space="preserve">Création des classes PHP </w:t>
            </w:r>
          </w:p>
          <w:p w14:paraId="386DBA0E" w14:textId="77777777" w:rsidR="006E405B" w:rsidRPr="001B2CA8" w:rsidRDefault="006E405B" w:rsidP="009B440E">
            <w:pPr>
              <w:jc w:val="both"/>
              <w:rPr>
                <w:color w:val="auto"/>
              </w:rPr>
            </w:pPr>
            <w:r w:rsidRPr="001B2CA8">
              <w:rPr>
                <w:color w:val="auto"/>
              </w:rPr>
              <w:t xml:space="preserve">Création des classes Java </w:t>
            </w:r>
          </w:p>
          <w:p w14:paraId="4C58203E" w14:textId="5E6088D2" w:rsidR="006E405B" w:rsidRPr="001B2CA8" w:rsidRDefault="006E405B" w:rsidP="009B440E">
            <w:pPr>
              <w:jc w:val="both"/>
              <w:rPr>
                <w:color w:val="5F7791" w:themeColor="accent6"/>
              </w:rPr>
            </w:pPr>
            <w:r w:rsidRPr="001B2CA8">
              <w:rPr>
                <w:color w:val="auto"/>
              </w:rPr>
              <w:t>Remplissage de la base de données</w:t>
            </w:r>
          </w:p>
        </w:tc>
      </w:tr>
      <w:tr w:rsidR="006E405B" w:rsidRPr="001B2CA8" w14:paraId="62AE8B7B" w14:textId="77777777" w:rsidTr="00627CFD">
        <w:tc>
          <w:tcPr>
            <w:tcW w:w="3823" w:type="dxa"/>
          </w:tcPr>
          <w:p w14:paraId="1AA86878" w14:textId="5C83B516" w:rsidR="006E405B" w:rsidRPr="001B2CA8" w:rsidRDefault="006E405B" w:rsidP="009B440E">
            <w:pPr>
              <w:jc w:val="both"/>
              <w:rPr>
                <w:color w:val="auto"/>
              </w:rPr>
            </w:pPr>
            <w:r w:rsidRPr="001B2CA8">
              <w:rPr>
                <w:color w:val="auto"/>
              </w:rPr>
              <w:t>Pendant les vacances</w:t>
            </w:r>
          </w:p>
        </w:tc>
        <w:tc>
          <w:tcPr>
            <w:tcW w:w="4841" w:type="dxa"/>
          </w:tcPr>
          <w:p w14:paraId="4AA93EA6" w14:textId="77777777" w:rsidR="006E405B" w:rsidRPr="001B2CA8" w:rsidRDefault="006E405B" w:rsidP="009B440E">
            <w:pPr>
              <w:jc w:val="both"/>
              <w:rPr>
                <w:color w:val="auto"/>
              </w:rPr>
            </w:pPr>
            <w:r w:rsidRPr="001B2CA8">
              <w:rPr>
                <w:color w:val="auto"/>
              </w:rPr>
              <w:t xml:space="preserve">Ajouter la connexion à la base de données en PHP </w:t>
            </w:r>
          </w:p>
          <w:p w14:paraId="65D0F430" w14:textId="77777777" w:rsidR="006E405B" w:rsidRPr="001B2CA8" w:rsidRDefault="006E405B" w:rsidP="009B440E">
            <w:pPr>
              <w:jc w:val="both"/>
              <w:rPr>
                <w:color w:val="auto"/>
              </w:rPr>
            </w:pPr>
            <w:r w:rsidRPr="001B2CA8">
              <w:rPr>
                <w:color w:val="auto"/>
              </w:rPr>
              <w:t xml:space="preserve">Ajouter la connexion à la base de données en Java </w:t>
            </w:r>
          </w:p>
          <w:p w14:paraId="2F850251" w14:textId="77777777" w:rsidR="006E405B" w:rsidRPr="001B2CA8" w:rsidRDefault="006E405B" w:rsidP="009B440E">
            <w:pPr>
              <w:jc w:val="both"/>
              <w:rPr>
                <w:color w:val="auto"/>
              </w:rPr>
            </w:pPr>
            <w:r w:rsidRPr="001B2CA8">
              <w:rPr>
                <w:color w:val="auto"/>
              </w:rPr>
              <w:t xml:space="preserve">Ajouter les modèles d’accès aux données </w:t>
            </w:r>
          </w:p>
          <w:p w14:paraId="49BC950A" w14:textId="1C34C562" w:rsidR="006E405B" w:rsidRPr="001B2CA8" w:rsidRDefault="006E405B" w:rsidP="009B440E">
            <w:pPr>
              <w:jc w:val="both"/>
              <w:rPr>
                <w:color w:val="5F7791" w:themeColor="accent6"/>
              </w:rPr>
            </w:pPr>
            <w:r w:rsidRPr="001B2CA8">
              <w:rPr>
                <w:color w:val="auto"/>
              </w:rPr>
              <w:t>Avancer sur les fonctions en Java</w:t>
            </w:r>
          </w:p>
        </w:tc>
      </w:tr>
      <w:tr w:rsidR="006E405B" w:rsidRPr="001B2CA8" w14:paraId="1DAA45FE" w14:textId="77777777" w:rsidTr="00627CFD">
        <w:tc>
          <w:tcPr>
            <w:tcW w:w="3823" w:type="dxa"/>
          </w:tcPr>
          <w:p w14:paraId="5D29C845" w14:textId="29786DFB" w:rsidR="006E405B" w:rsidRPr="001B2CA8" w:rsidRDefault="006E405B" w:rsidP="009B440E">
            <w:pPr>
              <w:jc w:val="both"/>
              <w:rPr>
                <w:color w:val="auto"/>
              </w:rPr>
            </w:pPr>
            <w:r w:rsidRPr="001B2CA8">
              <w:rPr>
                <w:color w:val="auto"/>
              </w:rPr>
              <w:t>De la reprise au 10 janvier</w:t>
            </w:r>
          </w:p>
        </w:tc>
        <w:tc>
          <w:tcPr>
            <w:tcW w:w="4841" w:type="dxa"/>
          </w:tcPr>
          <w:p w14:paraId="26F4F00F" w14:textId="3ACCB670" w:rsidR="006E405B" w:rsidRPr="001B2CA8" w:rsidRDefault="006E405B" w:rsidP="009B440E">
            <w:pPr>
              <w:jc w:val="both"/>
              <w:rPr>
                <w:color w:val="5F7791" w:themeColor="accent6"/>
              </w:rPr>
            </w:pPr>
            <w:r w:rsidRPr="001B2CA8">
              <w:rPr>
                <w:color w:val="auto"/>
              </w:rPr>
              <w:t>Implémenter les fonctionnalités en PHP Avancer sur les traitements en Java</w:t>
            </w:r>
          </w:p>
        </w:tc>
      </w:tr>
      <w:tr w:rsidR="006E405B" w:rsidRPr="001B2CA8" w14:paraId="42A2B120" w14:textId="77777777" w:rsidTr="00627CFD">
        <w:tc>
          <w:tcPr>
            <w:tcW w:w="3823" w:type="dxa"/>
          </w:tcPr>
          <w:p w14:paraId="6FF8E482" w14:textId="7EC61FA4" w:rsidR="006E405B" w:rsidRPr="001B2CA8" w:rsidRDefault="006E405B" w:rsidP="006E405B">
            <w:pPr>
              <w:rPr>
                <w:color w:val="auto"/>
              </w:rPr>
            </w:pPr>
            <w:r w:rsidRPr="001B2CA8">
              <w:rPr>
                <w:color w:val="auto"/>
              </w:rPr>
              <w:t>Du 10 janvier au 16 janvier</w:t>
            </w:r>
          </w:p>
          <w:p w14:paraId="284BF33F" w14:textId="5A7FB2BD" w:rsidR="006E405B" w:rsidRPr="001B2CA8" w:rsidRDefault="006E405B" w:rsidP="009B440E">
            <w:pPr>
              <w:jc w:val="both"/>
              <w:rPr>
                <w:color w:val="5F7791" w:themeColor="accent6"/>
              </w:rPr>
            </w:pPr>
          </w:p>
        </w:tc>
        <w:tc>
          <w:tcPr>
            <w:tcW w:w="4841" w:type="dxa"/>
          </w:tcPr>
          <w:p w14:paraId="04BF86CA" w14:textId="306A9940" w:rsidR="006E405B" w:rsidRPr="001B2CA8" w:rsidRDefault="006E405B" w:rsidP="009B440E">
            <w:pPr>
              <w:jc w:val="both"/>
              <w:rPr>
                <w:color w:val="auto"/>
              </w:rPr>
            </w:pPr>
            <w:r w:rsidRPr="001B2CA8">
              <w:rPr>
                <w:color w:val="auto"/>
              </w:rPr>
              <w:t>Gérer l’affichage et l’ergonomie du PHP Implémenter l’IHM Java</w:t>
            </w:r>
          </w:p>
        </w:tc>
      </w:tr>
      <w:tr w:rsidR="006E405B" w:rsidRPr="001B2CA8" w14:paraId="5CBB797A" w14:textId="77777777" w:rsidTr="00627CFD">
        <w:tc>
          <w:tcPr>
            <w:tcW w:w="3823" w:type="dxa"/>
          </w:tcPr>
          <w:p w14:paraId="58F52E7E" w14:textId="1C82D814" w:rsidR="006E405B" w:rsidRPr="001B2CA8" w:rsidRDefault="006E405B" w:rsidP="009B440E">
            <w:pPr>
              <w:jc w:val="both"/>
              <w:rPr>
                <w:color w:val="auto"/>
              </w:rPr>
            </w:pPr>
            <w:r w:rsidRPr="001B2CA8">
              <w:rPr>
                <w:color w:val="auto"/>
              </w:rPr>
              <w:t>Du 16 au 21 janvier</w:t>
            </w:r>
          </w:p>
        </w:tc>
        <w:tc>
          <w:tcPr>
            <w:tcW w:w="4841" w:type="dxa"/>
          </w:tcPr>
          <w:p w14:paraId="51058B3D" w14:textId="5187D355" w:rsidR="006E405B" w:rsidRPr="001B2CA8" w:rsidRDefault="006E405B" w:rsidP="009B440E">
            <w:pPr>
              <w:jc w:val="both"/>
              <w:rPr>
                <w:color w:val="auto"/>
              </w:rPr>
            </w:pPr>
            <w:r w:rsidRPr="001B2CA8">
              <w:rPr>
                <w:color w:val="auto"/>
              </w:rPr>
              <w:t>Préparer la présentation</w:t>
            </w:r>
          </w:p>
        </w:tc>
      </w:tr>
    </w:tbl>
    <w:p w14:paraId="2856C5B1" w14:textId="77777777" w:rsidR="00DF7F14" w:rsidRDefault="00DF7F14" w:rsidP="001A1D5F">
      <w:pPr>
        <w:pStyle w:val="Titre2"/>
      </w:pPr>
      <w:bookmarkStart w:id="69" w:name="_Toc30589541"/>
      <w:bookmarkStart w:id="70" w:name="_Toc30589708"/>
      <w:bookmarkStart w:id="71" w:name="_Toc30591264"/>
      <w:r>
        <w:t>Répartition des tâches prévisionnelles</w:t>
      </w:r>
      <w:bookmarkEnd w:id="69"/>
      <w:bookmarkEnd w:id="70"/>
      <w:bookmarkEnd w:id="71"/>
    </w:p>
    <w:tbl>
      <w:tblPr>
        <w:tblStyle w:val="Grilledutableau"/>
        <w:tblW w:w="0" w:type="auto"/>
        <w:tblLook w:val="04A0" w:firstRow="1" w:lastRow="0" w:firstColumn="1" w:lastColumn="0" w:noHBand="0" w:noVBand="1"/>
      </w:tblPr>
      <w:tblGrid>
        <w:gridCol w:w="2547"/>
        <w:gridCol w:w="6117"/>
      </w:tblGrid>
      <w:tr w:rsidR="00D15A56" w:rsidRPr="001B2CA8" w14:paraId="6187E5C7" w14:textId="77777777" w:rsidTr="00D15A56">
        <w:tc>
          <w:tcPr>
            <w:tcW w:w="2547" w:type="dxa"/>
          </w:tcPr>
          <w:p w14:paraId="29A0BF4B" w14:textId="2D7114C3" w:rsidR="00D15A56" w:rsidRPr="001B2CA8" w:rsidRDefault="00D15A56" w:rsidP="009B440E">
            <w:pPr>
              <w:jc w:val="both"/>
              <w:rPr>
                <w:color w:val="auto"/>
              </w:rPr>
            </w:pPr>
            <w:r w:rsidRPr="001B2CA8">
              <w:rPr>
                <w:color w:val="auto"/>
              </w:rPr>
              <w:t>Développeur(</w:t>
            </w:r>
            <w:proofErr w:type="spellStart"/>
            <w:r w:rsidRPr="001B2CA8">
              <w:rPr>
                <w:color w:val="auto"/>
              </w:rPr>
              <w:t>euse</w:t>
            </w:r>
            <w:proofErr w:type="spellEnd"/>
            <w:r w:rsidRPr="001B2CA8">
              <w:rPr>
                <w:color w:val="auto"/>
              </w:rPr>
              <w:t>)</w:t>
            </w:r>
          </w:p>
        </w:tc>
        <w:tc>
          <w:tcPr>
            <w:tcW w:w="6117" w:type="dxa"/>
          </w:tcPr>
          <w:p w14:paraId="16D76D46" w14:textId="4E8AC1E5" w:rsidR="00D15A56" w:rsidRPr="001B2CA8" w:rsidRDefault="00D15A56" w:rsidP="009B440E">
            <w:pPr>
              <w:jc w:val="both"/>
              <w:rPr>
                <w:color w:val="auto"/>
              </w:rPr>
            </w:pPr>
            <w:r w:rsidRPr="001B2CA8">
              <w:rPr>
                <w:color w:val="auto"/>
              </w:rPr>
              <w:t>Tâches prévues</w:t>
            </w:r>
          </w:p>
        </w:tc>
      </w:tr>
      <w:tr w:rsidR="00D15A56" w:rsidRPr="001B2CA8" w14:paraId="68ADF88F" w14:textId="77777777" w:rsidTr="00D15A56">
        <w:tc>
          <w:tcPr>
            <w:tcW w:w="2547" w:type="dxa"/>
          </w:tcPr>
          <w:p w14:paraId="3586EAD8" w14:textId="51AAB669" w:rsidR="00D15A56" w:rsidRPr="001B2CA8" w:rsidRDefault="00D15A56" w:rsidP="009B440E">
            <w:pPr>
              <w:jc w:val="both"/>
              <w:rPr>
                <w:color w:val="auto"/>
              </w:rPr>
            </w:pPr>
            <w:r w:rsidRPr="001B2CA8">
              <w:rPr>
                <w:color w:val="auto"/>
              </w:rPr>
              <w:t>Hana</w:t>
            </w:r>
          </w:p>
        </w:tc>
        <w:tc>
          <w:tcPr>
            <w:tcW w:w="6117" w:type="dxa"/>
          </w:tcPr>
          <w:p w14:paraId="76907CFB" w14:textId="77777777" w:rsidR="00D15A56" w:rsidRPr="001B2CA8" w:rsidRDefault="00D15A56" w:rsidP="00D15A56">
            <w:pPr>
              <w:pStyle w:val="Paragraphedeliste"/>
              <w:numPr>
                <w:ilvl w:val="0"/>
                <w:numId w:val="24"/>
              </w:numPr>
              <w:jc w:val="both"/>
              <w:rPr>
                <w:color w:val="auto"/>
              </w:rPr>
            </w:pPr>
            <w:r w:rsidRPr="001B2CA8">
              <w:rPr>
                <w:color w:val="auto"/>
              </w:rPr>
              <w:t>Gestion de la base de données et adaptation des anciens projets pour avoir une structure MVC en PHP</w:t>
            </w:r>
          </w:p>
          <w:p w14:paraId="57682874" w14:textId="77777777" w:rsidR="00D15A56" w:rsidRPr="001B2CA8" w:rsidRDefault="00D15A56" w:rsidP="00D15A56">
            <w:pPr>
              <w:pStyle w:val="Paragraphedeliste"/>
              <w:numPr>
                <w:ilvl w:val="0"/>
                <w:numId w:val="24"/>
              </w:numPr>
              <w:jc w:val="both"/>
              <w:rPr>
                <w:color w:val="auto"/>
              </w:rPr>
            </w:pPr>
            <w:r w:rsidRPr="001B2CA8">
              <w:rPr>
                <w:color w:val="auto"/>
              </w:rPr>
              <w:t>Ajout des classes métier, modèles DAO / connexion</w:t>
            </w:r>
          </w:p>
          <w:p w14:paraId="2262EEB9" w14:textId="77777777" w:rsidR="00D15A56" w:rsidRPr="001B2CA8" w:rsidRDefault="00D15A56" w:rsidP="00D15A56">
            <w:pPr>
              <w:pStyle w:val="Paragraphedeliste"/>
              <w:numPr>
                <w:ilvl w:val="0"/>
                <w:numId w:val="24"/>
              </w:numPr>
              <w:jc w:val="both"/>
              <w:rPr>
                <w:color w:val="auto"/>
              </w:rPr>
            </w:pPr>
            <w:r w:rsidRPr="001B2CA8">
              <w:rPr>
                <w:color w:val="auto"/>
              </w:rPr>
              <w:t>Ajout des contrôleurs et des vues en PHP</w:t>
            </w:r>
          </w:p>
          <w:p w14:paraId="4BAFDE87" w14:textId="77777777" w:rsidR="00D15A56" w:rsidRPr="001B2CA8" w:rsidRDefault="00D15A56" w:rsidP="00D15A56">
            <w:pPr>
              <w:pStyle w:val="Paragraphedeliste"/>
              <w:numPr>
                <w:ilvl w:val="0"/>
                <w:numId w:val="24"/>
              </w:numPr>
              <w:jc w:val="both"/>
              <w:rPr>
                <w:color w:val="auto"/>
              </w:rPr>
            </w:pPr>
            <w:r w:rsidRPr="001B2CA8">
              <w:rPr>
                <w:color w:val="auto"/>
              </w:rPr>
              <w:t>Gestion de l'aspect graphique du site web</w:t>
            </w:r>
          </w:p>
          <w:p w14:paraId="13EC3B5C" w14:textId="6D30FC92" w:rsidR="00F419C8" w:rsidRPr="001B2CA8" w:rsidRDefault="00F419C8" w:rsidP="00D15A56">
            <w:pPr>
              <w:pStyle w:val="Paragraphedeliste"/>
              <w:numPr>
                <w:ilvl w:val="0"/>
                <w:numId w:val="24"/>
              </w:numPr>
              <w:jc w:val="both"/>
              <w:rPr>
                <w:color w:val="auto"/>
              </w:rPr>
            </w:pPr>
            <w:r w:rsidRPr="001B2CA8">
              <w:rPr>
                <w:color w:val="auto"/>
              </w:rPr>
              <w:t>Ajout des fenêtres et composants de l'IHM en PHP</w:t>
            </w:r>
          </w:p>
        </w:tc>
      </w:tr>
    </w:tbl>
    <w:p w14:paraId="32F73282" w14:textId="77777777" w:rsidR="00B92F5A" w:rsidRDefault="00B92F5A">
      <w:pPr>
        <w:rPr>
          <w:rFonts w:asciiTheme="majorHAnsi" w:eastAsiaTheme="majorEastAsia" w:hAnsiTheme="majorHAnsi" w:cstheme="majorBidi"/>
          <w:caps/>
          <w:color w:val="0070C0"/>
        </w:rPr>
      </w:pPr>
      <w:r>
        <w:br w:type="page"/>
      </w:r>
    </w:p>
    <w:p w14:paraId="05321AC6" w14:textId="5D522235" w:rsidR="00DF7F14" w:rsidRDefault="00DF7F14" w:rsidP="001A1D5F">
      <w:pPr>
        <w:pStyle w:val="Titre2"/>
      </w:pPr>
      <w:bookmarkStart w:id="72" w:name="_Toc30589542"/>
      <w:bookmarkStart w:id="73" w:name="_Toc30589709"/>
      <w:bookmarkStart w:id="74" w:name="_Toc30591265"/>
      <w:r>
        <w:lastRenderedPageBreak/>
        <w:t>Planning réel des tâches</w:t>
      </w:r>
      <w:bookmarkEnd w:id="72"/>
      <w:bookmarkEnd w:id="73"/>
      <w:bookmarkEnd w:id="74"/>
    </w:p>
    <w:p w14:paraId="18D3AB78" w14:textId="1A6A4A17" w:rsidR="00757902" w:rsidRPr="00DF7F14" w:rsidRDefault="007552F6" w:rsidP="007552F6">
      <w:pPr>
        <w:pStyle w:val="Titre3"/>
      </w:pPr>
      <w:bookmarkStart w:id="75" w:name="_Toc30589543"/>
      <w:bookmarkStart w:id="76" w:name="_Toc30589710"/>
      <w:r>
        <w:t>PHP</w:t>
      </w:r>
      <w:bookmarkEnd w:id="75"/>
      <w:bookmarkEnd w:id="76"/>
      <w:r w:rsidR="00BF5A79" w:rsidRPr="00DF7F14">
        <w:t> </w:t>
      </w:r>
    </w:p>
    <w:tbl>
      <w:tblPr>
        <w:tblStyle w:val="Grilledutableau"/>
        <w:tblW w:w="0" w:type="auto"/>
        <w:tblLook w:val="04A0" w:firstRow="1" w:lastRow="0" w:firstColumn="1" w:lastColumn="0" w:noHBand="0" w:noVBand="1"/>
      </w:tblPr>
      <w:tblGrid>
        <w:gridCol w:w="2972"/>
        <w:gridCol w:w="5692"/>
      </w:tblGrid>
      <w:tr w:rsidR="00BF5A79" w14:paraId="5879304A" w14:textId="77777777" w:rsidTr="00627CFD">
        <w:tc>
          <w:tcPr>
            <w:tcW w:w="2972" w:type="dxa"/>
          </w:tcPr>
          <w:p w14:paraId="56F2EAA9" w14:textId="2DD31E9E" w:rsidR="00BF5A79" w:rsidRPr="001B2CA8" w:rsidRDefault="00BF5A79" w:rsidP="009B440E">
            <w:pPr>
              <w:jc w:val="both"/>
              <w:rPr>
                <w:color w:val="auto"/>
              </w:rPr>
            </w:pPr>
            <w:r w:rsidRPr="001B2CA8">
              <w:rPr>
                <w:color w:val="auto"/>
              </w:rPr>
              <w:t>Date</w:t>
            </w:r>
          </w:p>
        </w:tc>
        <w:tc>
          <w:tcPr>
            <w:tcW w:w="5692" w:type="dxa"/>
          </w:tcPr>
          <w:p w14:paraId="40214C4E" w14:textId="5A9C20C7" w:rsidR="00BF5A79" w:rsidRPr="001B2CA8" w:rsidRDefault="00BF5A79" w:rsidP="009B440E">
            <w:pPr>
              <w:jc w:val="both"/>
              <w:rPr>
                <w:color w:val="auto"/>
              </w:rPr>
            </w:pPr>
            <w:r w:rsidRPr="001B2CA8">
              <w:rPr>
                <w:color w:val="auto"/>
              </w:rPr>
              <w:t>Travail Réalisé</w:t>
            </w:r>
          </w:p>
        </w:tc>
      </w:tr>
      <w:tr w:rsidR="00BF5A79" w14:paraId="06B36DDB" w14:textId="77777777" w:rsidTr="00627CFD">
        <w:tc>
          <w:tcPr>
            <w:tcW w:w="2972" w:type="dxa"/>
          </w:tcPr>
          <w:p w14:paraId="3C3E6C90" w14:textId="1691BAB2" w:rsidR="00BF5A79" w:rsidRPr="001B2CA8" w:rsidRDefault="00BF5A79" w:rsidP="009B440E">
            <w:pPr>
              <w:jc w:val="both"/>
              <w:rPr>
                <w:color w:val="auto"/>
              </w:rPr>
            </w:pPr>
            <w:r w:rsidRPr="001B2CA8">
              <w:rPr>
                <w:color w:val="auto"/>
              </w:rPr>
              <w:t>Pendant les vacances</w:t>
            </w:r>
          </w:p>
        </w:tc>
        <w:tc>
          <w:tcPr>
            <w:tcW w:w="5692" w:type="dxa"/>
          </w:tcPr>
          <w:p w14:paraId="091E527A" w14:textId="77777777" w:rsidR="00BF5A79" w:rsidRPr="001B2CA8" w:rsidRDefault="00BF5A79" w:rsidP="0027403E">
            <w:pPr>
              <w:pStyle w:val="Paragraphedeliste"/>
              <w:numPr>
                <w:ilvl w:val="0"/>
                <w:numId w:val="23"/>
              </w:numPr>
              <w:jc w:val="both"/>
              <w:rPr>
                <w:color w:val="auto"/>
              </w:rPr>
            </w:pPr>
            <w:r w:rsidRPr="001B2CA8">
              <w:rPr>
                <w:color w:val="auto"/>
              </w:rPr>
              <w:t xml:space="preserve">Ajout des données dans la base de données </w:t>
            </w:r>
          </w:p>
          <w:p w14:paraId="41D79672" w14:textId="4E1EA7F5" w:rsidR="00BF5A79" w:rsidRPr="001B2CA8" w:rsidRDefault="00BF5A79" w:rsidP="0027403E">
            <w:pPr>
              <w:pStyle w:val="Paragraphedeliste"/>
              <w:numPr>
                <w:ilvl w:val="0"/>
                <w:numId w:val="23"/>
              </w:numPr>
              <w:jc w:val="both"/>
              <w:rPr>
                <w:color w:val="auto"/>
              </w:rPr>
            </w:pPr>
            <w:r w:rsidRPr="001B2CA8">
              <w:rPr>
                <w:color w:val="auto"/>
              </w:rPr>
              <w:t>Réalisation de la connexion avec DAO en PHP</w:t>
            </w:r>
          </w:p>
        </w:tc>
      </w:tr>
      <w:tr w:rsidR="00BF5A79" w14:paraId="57FEA77E" w14:textId="77777777" w:rsidTr="00627CFD">
        <w:tc>
          <w:tcPr>
            <w:tcW w:w="2972" w:type="dxa"/>
          </w:tcPr>
          <w:p w14:paraId="2C8A2741" w14:textId="0537F90F" w:rsidR="00BF5A79" w:rsidRPr="001B2CA8" w:rsidRDefault="00BF5A79" w:rsidP="009B440E">
            <w:pPr>
              <w:jc w:val="both"/>
              <w:rPr>
                <w:color w:val="auto"/>
              </w:rPr>
            </w:pPr>
            <w:r w:rsidRPr="001B2CA8">
              <w:rPr>
                <w:color w:val="auto"/>
              </w:rPr>
              <w:t>Séance du 08/01/2020</w:t>
            </w:r>
          </w:p>
        </w:tc>
        <w:tc>
          <w:tcPr>
            <w:tcW w:w="5692" w:type="dxa"/>
          </w:tcPr>
          <w:p w14:paraId="6AE63A3D" w14:textId="15A49B12" w:rsidR="00CD500E" w:rsidRPr="001B2CA8" w:rsidRDefault="00BF5A79" w:rsidP="00CD500E">
            <w:pPr>
              <w:pStyle w:val="Paragraphedeliste"/>
              <w:numPr>
                <w:ilvl w:val="0"/>
                <w:numId w:val="21"/>
              </w:numPr>
              <w:jc w:val="both"/>
              <w:rPr>
                <w:color w:val="auto"/>
              </w:rPr>
            </w:pPr>
            <w:r w:rsidRPr="001B2CA8">
              <w:rPr>
                <w:color w:val="auto"/>
              </w:rPr>
              <w:t xml:space="preserve">Ajout des classes en PHP </w:t>
            </w:r>
          </w:p>
          <w:p w14:paraId="66D75931" w14:textId="77777777" w:rsidR="00CD500E" w:rsidRPr="001B2CA8" w:rsidRDefault="00BF5A79" w:rsidP="00CD500E">
            <w:pPr>
              <w:pStyle w:val="Paragraphedeliste"/>
              <w:numPr>
                <w:ilvl w:val="0"/>
                <w:numId w:val="21"/>
              </w:numPr>
              <w:jc w:val="both"/>
              <w:rPr>
                <w:color w:val="auto"/>
              </w:rPr>
            </w:pPr>
            <w:r w:rsidRPr="001B2CA8">
              <w:rPr>
                <w:color w:val="auto"/>
              </w:rPr>
              <w:t>Début de l'ajout des modèles d'accès aux données en PHP</w:t>
            </w:r>
          </w:p>
          <w:p w14:paraId="00AB2EFA" w14:textId="77777777" w:rsidR="00CD500E" w:rsidRPr="001B2CA8" w:rsidRDefault="00BF5A79" w:rsidP="00CD500E">
            <w:pPr>
              <w:pStyle w:val="Paragraphedeliste"/>
              <w:numPr>
                <w:ilvl w:val="0"/>
                <w:numId w:val="21"/>
              </w:numPr>
              <w:jc w:val="both"/>
              <w:rPr>
                <w:color w:val="auto"/>
              </w:rPr>
            </w:pPr>
            <w:r w:rsidRPr="001B2CA8">
              <w:rPr>
                <w:color w:val="auto"/>
              </w:rPr>
              <w:t xml:space="preserve">Début de l'interface graphique en PHP </w:t>
            </w:r>
          </w:p>
          <w:p w14:paraId="28ED49A5" w14:textId="77777777" w:rsidR="00CD500E" w:rsidRPr="001B2CA8" w:rsidRDefault="00BF5A79" w:rsidP="00CD500E">
            <w:pPr>
              <w:pStyle w:val="Paragraphedeliste"/>
              <w:numPr>
                <w:ilvl w:val="0"/>
                <w:numId w:val="21"/>
              </w:numPr>
              <w:jc w:val="both"/>
              <w:rPr>
                <w:color w:val="auto"/>
              </w:rPr>
            </w:pPr>
            <w:r w:rsidRPr="001B2CA8">
              <w:rPr>
                <w:color w:val="auto"/>
              </w:rPr>
              <w:t xml:space="preserve">Création contrôleur Connexion, Accueil en PHP </w:t>
            </w:r>
          </w:p>
          <w:p w14:paraId="2F3AA187" w14:textId="4235E70A" w:rsidR="00BF5A79" w:rsidRPr="001B2CA8" w:rsidRDefault="00BF5A79" w:rsidP="00CD500E">
            <w:pPr>
              <w:pStyle w:val="Paragraphedeliste"/>
              <w:numPr>
                <w:ilvl w:val="0"/>
                <w:numId w:val="21"/>
              </w:numPr>
              <w:jc w:val="both"/>
              <w:rPr>
                <w:color w:val="auto"/>
              </w:rPr>
            </w:pPr>
            <w:r w:rsidRPr="001B2CA8">
              <w:rPr>
                <w:color w:val="auto"/>
              </w:rPr>
              <w:t>Création vues Connexion et Accueil en PHP</w:t>
            </w:r>
          </w:p>
          <w:p w14:paraId="01570FA2" w14:textId="77777777" w:rsidR="00CD500E" w:rsidRPr="001B2CA8" w:rsidRDefault="00BF5A79" w:rsidP="00CD500E">
            <w:pPr>
              <w:pStyle w:val="Paragraphedeliste"/>
              <w:numPr>
                <w:ilvl w:val="0"/>
                <w:numId w:val="21"/>
              </w:numPr>
              <w:jc w:val="both"/>
              <w:rPr>
                <w:color w:val="auto"/>
              </w:rPr>
            </w:pPr>
            <w:r w:rsidRPr="001B2CA8">
              <w:rPr>
                <w:color w:val="auto"/>
              </w:rPr>
              <w:t xml:space="preserve">Modification et création des vues Accueil (table VIP), VIP (liste des caractéristiques, boutons Modifier et </w:t>
            </w:r>
            <w:proofErr w:type="spellStart"/>
            <w:r w:rsidRPr="001B2CA8">
              <w:rPr>
                <w:color w:val="auto"/>
              </w:rPr>
              <w:t>Mupprimer</w:t>
            </w:r>
            <w:proofErr w:type="spellEnd"/>
            <w:r w:rsidRPr="001B2CA8">
              <w:rPr>
                <w:color w:val="auto"/>
              </w:rPr>
              <w:t xml:space="preserve">), </w:t>
            </w:r>
            <w:proofErr w:type="spellStart"/>
            <w:r w:rsidRPr="001B2CA8">
              <w:rPr>
                <w:color w:val="auto"/>
              </w:rPr>
              <w:t>AjouterVIP</w:t>
            </w:r>
            <w:proofErr w:type="spellEnd"/>
            <w:r w:rsidRPr="001B2CA8">
              <w:rPr>
                <w:color w:val="auto"/>
              </w:rPr>
              <w:t xml:space="preserve"> (inputs et bouton Ajouter), </w:t>
            </w:r>
            <w:proofErr w:type="spellStart"/>
            <w:r w:rsidRPr="001B2CA8">
              <w:rPr>
                <w:color w:val="auto"/>
              </w:rPr>
              <w:t>ModifierVIP</w:t>
            </w:r>
            <w:proofErr w:type="spellEnd"/>
            <w:r w:rsidRPr="001B2CA8">
              <w:rPr>
                <w:color w:val="auto"/>
              </w:rPr>
              <w:t xml:space="preserve"> (inputs et bouton modifier), Header (menu) et </w:t>
            </w:r>
            <w:proofErr w:type="spellStart"/>
            <w:r w:rsidRPr="001B2CA8">
              <w:rPr>
                <w:color w:val="auto"/>
              </w:rPr>
              <w:t>Footer</w:t>
            </w:r>
            <w:proofErr w:type="spellEnd"/>
            <w:r w:rsidRPr="001B2CA8">
              <w:rPr>
                <w:color w:val="auto"/>
              </w:rPr>
              <w:t xml:space="preserve"> en PHP </w:t>
            </w:r>
          </w:p>
          <w:p w14:paraId="03B4C52E" w14:textId="3F8235CF" w:rsidR="00BF5A79" w:rsidRPr="001B2CA8" w:rsidRDefault="00BF5A79" w:rsidP="00CD500E">
            <w:pPr>
              <w:pStyle w:val="Paragraphedeliste"/>
              <w:numPr>
                <w:ilvl w:val="0"/>
                <w:numId w:val="21"/>
              </w:numPr>
              <w:jc w:val="both"/>
              <w:rPr>
                <w:color w:val="auto"/>
              </w:rPr>
            </w:pPr>
            <w:r w:rsidRPr="001B2CA8">
              <w:rPr>
                <w:color w:val="auto"/>
              </w:rPr>
              <w:t>Modification et création des contrôleurs Accueil et VIP en PHP</w:t>
            </w:r>
          </w:p>
          <w:p w14:paraId="207BF854" w14:textId="77777777" w:rsidR="00CD500E" w:rsidRPr="001B2CA8" w:rsidRDefault="00BF5A79" w:rsidP="00CD500E">
            <w:pPr>
              <w:pStyle w:val="Paragraphedeliste"/>
              <w:numPr>
                <w:ilvl w:val="0"/>
                <w:numId w:val="21"/>
              </w:numPr>
              <w:jc w:val="both"/>
              <w:rPr>
                <w:color w:val="auto"/>
              </w:rPr>
            </w:pPr>
            <w:r w:rsidRPr="001B2CA8">
              <w:rPr>
                <w:color w:val="auto"/>
              </w:rPr>
              <w:t xml:space="preserve">Création et modification contrôleurs Header, </w:t>
            </w:r>
            <w:proofErr w:type="spellStart"/>
            <w:r w:rsidRPr="001B2CA8">
              <w:rPr>
                <w:color w:val="auto"/>
              </w:rPr>
              <w:t>Footer</w:t>
            </w:r>
            <w:proofErr w:type="spellEnd"/>
            <w:r w:rsidRPr="001B2CA8">
              <w:rPr>
                <w:color w:val="auto"/>
              </w:rPr>
              <w:t xml:space="preserve"> et </w:t>
            </w:r>
            <w:proofErr w:type="spellStart"/>
            <w:r w:rsidRPr="001B2CA8">
              <w:rPr>
                <w:color w:val="auto"/>
              </w:rPr>
              <w:t>ModifierVIP</w:t>
            </w:r>
            <w:proofErr w:type="spellEnd"/>
            <w:r w:rsidRPr="001B2CA8">
              <w:rPr>
                <w:color w:val="auto"/>
              </w:rPr>
              <w:t xml:space="preserve"> en PHP </w:t>
            </w:r>
          </w:p>
          <w:p w14:paraId="4B10A109" w14:textId="5BA9E9D2" w:rsidR="00BF5A79" w:rsidRPr="001B2CA8" w:rsidRDefault="00BF5A79" w:rsidP="00CD500E">
            <w:pPr>
              <w:pStyle w:val="Paragraphedeliste"/>
              <w:numPr>
                <w:ilvl w:val="0"/>
                <w:numId w:val="21"/>
              </w:numPr>
              <w:jc w:val="both"/>
              <w:rPr>
                <w:color w:val="auto"/>
              </w:rPr>
            </w:pPr>
            <w:r w:rsidRPr="001B2CA8">
              <w:rPr>
                <w:color w:val="auto"/>
              </w:rPr>
              <w:t xml:space="preserve">Modification vue </w:t>
            </w:r>
            <w:proofErr w:type="spellStart"/>
            <w:r w:rsidRPr="001B2CA8">
              <w:rPr>
                <w:color w:val="auto"/>
              </w:rPr>
              <w:t>ModifierVIP</w:t>
            </w:r>
            <w:proofErr w:type="spellEnd"/>
            <w:r w:rsidRPr="001B2CA8">
              <w:rPr>
                <w:color w:val="auto"/>
              </w:rPr>
              <w:t xml:space="preserve"> en PHP</w:t>
            </w:r>
          </w:p>
        </w:tc>
      </w:tr>
      <w:tr w:rsidR="00BF5A79" w14:paraId="038884D5" w14:textId="77777777" w:rsidTr="00627CFD">
        <w:tc>
          <w:tcPr>
            <w:tcW w:w="2972" w:type="dxa"/>
          </w:tcPr>
          <w:p w14:paraId="5F6C62B7" w14:textId="614BFAE3" w:rsidR="00BF5A79" w:rsidRPr="001B2CA8" w:rsidRDefault="00BF5A79" w:rsidP="009B440E">
            <w:pPr>
              <w:jc w:val="both"/>
              <w:rPr>
                <w:color w:val="auto"/>
              </w:rPr>
            </w:pPr>
            <w:r w:rsidRPr="001B2CA8">
              <w:rPr>
                <w:color w:val="auto"/>
              </w:rPr>
              <w:t>Séance du 15/01/2020</w:t>
            </w:r>
          </w:p>
        </w:tc>
        <w:tc>
          <w:tcPr>
            <w:tcW w:w="5692" w:type="dxa"/>
          </w:tcPr>
          <w:p w14:paraId="629F8184" w14:textId="77777777" w:rsidR="00BF5A79" w:rsidRPr="001B2CA8" w:rsidRDefault="0062068B" w:rsidP="00A27CA3">
            <w:pPr>
              <w:pStyle w:val="Paragraphedeliste"/>
              <w:numPr>
                <w:ilvl w:val="0"/>
                <w:numId w:val="22"/>
              </w:numPr>
              <w:jc w:val="both"/>
              <w:rPr>
                <w:color w:val="auto"/>
              </w:rPr>
            </w:pPr>
            <w:r w:rsidRPr="001B2CA8">
              <w:rPr>
                <w:color w:val="auto"/>
              </w:rPr>
              <w:t>Correctifs sur les fonctions du model VIP en PHP</w:t>
            </w:r>
          </w:p>
          <w:p w14:paraId="3D9D491C" w14:textId="77777777" w:rsidR="00CD500E" w:rsidRPr="001B2CA8" w:rsidRDefault="0062068B" w:rsidP="00A27CA3">
            <w:pPr>
              <w:pStyle w:val="Paragraphedeliste"/>
              <w:numPr>
                <w:ilvl w:val="0"/>
                <w:numId w:val="22"/>
              </w:numPr>
              <w:jc w:val="both"/>
              <w:rPr>
                <w:color w:val="auto"/>
              </w:rPr>
            </w:pPr>
            <w:r w:rsidRPr="001B2CA8">
              <w:rPr>
                <w:color w:val="auto"/>
              </w:rPr>
              <w:t xml:space="preserve">Modification du modèle VIPDAO en PHP </w:t>
            </w:r>
          </w:p>
          <w:p w14:paraId="67FF11BF" w14:textId="69820F99" w:rsidR="0062068B" w:rsidRPr="001B2CA8" w:rsidRDefault="0062068B" w:rsidP="00A27CA3">
            <w:pPr>
              <w:pStyle w:val="Paragraphedeliste"/>
              <w:numPr>
                <w:ilvl w:val="0"/>
                <w:numId w:val="22"/>
              </w:numPr>
              <w:jc w:val="both"/>
              <w:rPr>
                <w:color w:val="auto"/>
              </w:rPr>
            </w:pPr>
            <w:r w:rsidRPr="001B2CA8">
              <w:rPr>
                <w:color w:val="auto"/>
              </w:rPr>
              <w:t xml:space="preserve">Modification contrôleurs </w:t>
            </w:r>
            <w:proofErr w:type="spellStart"/>
            <w:r w:rsidRPr="001B2CA8">
              <w:rPr>
                <w:color w:val="auto"/>
              </w:rPr>
              <w:t>AjouterVIP</w:t>
            </w:r>
            <w:proofErr w:type="spellEnd"/>
            <w:r w:rsidRPr="001B2CA8">
              <w:rPr>
                <w:color w:val="auto"/>
              </w:rPr>
              <w:t xml:space="preserve">, </w:t>
            </w:r>
            <w:proofErr w:type="spellStart"/>
            <w:r w:rsidRPr="001B2CA8">
              <w:rPr>
                <w:color w:val="auto"/>
              </w:rPr>
              <w:t>SupprimerVIP</w:t>
            </w:r>
            <w:proofErr w:type="spellEnd"/>
            <w:r w:rsidRPr="001B2CA8">
              <w:rPr>
                <w:color w:val="auto"/>
              </w:rPr>
              <w:t xml:space="preserve"> et Header en PHP</w:t>
            </w:r>
          </w:p>
          <w:p w14:paraId="5C13ED6E" w14:textId="25C04D5E" w:rsidR="0062068B" w:rsidRPr="001B2CA8" w:rsidRDefault="0062068B" w:rsidP="009B440E">
            <w:pPr>
              <w:jc w:val="both"/>
              <w:rPr>
                <w:color w:val="auto"/>
              </w:rPr>
            </w:pPr>
            <w:r w:rsidRPr="001B2CA8">
              <w:rPr>
                <w:color w:val="auto"/>
              </w:rPr>
              <w:t>Modification de Bootstrap en PHP Ajout de la fonctionnalité pour modifier/ajouter la photo d’un VIP en PHP</w:t>
            </w:r>
          </w:p>
        </w:tc>
      </w:tr>
      <w:tr w:rsidR="00BF5A79" w14:paraId="3702A938" w14:textId="77777777" w:rsidTr="00627CFD">
        <w:tc>
          <w:tcPr>
            <w:tcW w:w="2972" w:type="dxa"/>
          </w:tcPr>
          <w:p w14:paraId="275C9A20" w14:textId="708B2CC4" w:rsidR="00BF5A79" w:rsidRPr="001B2CA8" w:rsidRDefault="00BF5A79" w:rsidP="009B440E">
            <w:pPr>
              <w:jc w:val="both"/>
              <w:rPr>
                <w:color w:val="auto"/>
              </w:rPr>
            </w:pPr>
            <w:r w:rsidRPr="001B2CA8">
              <w:rPr>
                <w:color w:val="auto"/>
              </w:rPr>
              <w:t>Séance du 22/01/2020</w:t>
            </w:r>
          </w:p>
        </w:tc>
        <w:tc>
          <w:tcPr>
            <w:tcW w:w="5692" w:type="dxa"/>
          </w:tcPr>
          <w:p w14:paraId="6D45FF4C" w14:textId="77777777" w:rsidR="0062068B" w:rsidRPr="001B2CA8" w:rsidRDefault="0062068B" w:rsidP="009B440E">
            <w:pPr>
              <w:jc w:val="both"/>
              <w:rPr>
                <w:color w:val="auto"/>
              </w:rPr>
            </w:pPr>
            <w:r w:rsidRPr="001B2CA8">
              <w:rPr>
                <w:color w:val="auto"/>
              </w:rPr>
              <w:t xml:space="preserve">PHP terminé :  </w:t>
            </w:r>
          </w:p>
          <w:p w14:paraId="1BBC197D" w14:textId="599AB925" w:rsidR="0062068B" w:rsidRPr="001B2CA8" w:rsidRDefault="0062068B" w:rsidP="009B440E">
            <w:pPr>
              <w:jc w:val="both"/>
              <w:rPr>
                <w:color w:val="auto"/>
              </w:rPr>
            </w:pPr>
            <w:r w:rsidRPr="001B2CA8">
              <w:rPr>
                <w:color w:val="auto"/>
              </w:rPr>
              <w:t xml:space="preserve">Corrections des modèles VIPDAO et </w:t>
            </w:r>
            <w:proofErr w:type="spellStart"/>
            <w:r w:rsidRPr="001B2CA8">
              <w:rPr>
                <w:color w:val="auto"/>
              </w:rPr>
              <w:t>ImageDAO</w:t>
            </w:r>
            <w:proofErr w:type="spellEnd"/>
            <w:r w:rsidRPr="001B2CA8">
              <w:rPr>
                <w:color w:val="auto"/>
              </w:rPr>
              <w:t xml:space="preserve"> </w:t>
            </w:r>
          </w:p>
          <w:p w14:paraId="269180B0" w14:textId="0C11A38D" w:rsidR="00BF5A79" w:rsidRPr="001B2CA8" w:rsidRDefault="0062068B" w:rsidP="009B440E">
            <w:pPr>
              <w:jc w:val="both"/>
              <w:rPr>
                <w:color w:val="auto"/>
              </w:rPr>
            </w:pPr>
            <w:r w:rsidRPr="001B2CA8">
              <w:rPr>
                <w:color w:val="auto"/>
              </w:rPr>
              <w:t xml:space="preserve"> Affichage / Ajout / Modification / Suppression VIP</w:t>
            </w:r>
          </w:p>
        </w:tc>
      </w:tr>
    </w:tbl>
    <w:p w14:paraId="10676F26" w14:textId="77777777" w:rsidR="00B92F5A" w:rsidRDefault="00B92F5A">
      <w:pPr>
        <w:rPr>
          <w:rFonts w:asciiTheme="majorHAnsi" w:eastAsiaTheme="majorEastAsia" w:hAnsiTheme="majorHAnsi" w:cstheme="majorBidi"/>
          <w:color w:val="0070C0"/>
          <w:sz w:val="30"/>
          <w:szCs w:val="30"/>
        </w:rPr>
      </w:pPr>
      <w:r>
        <w:br w:type="page"/>
      </w:r>
    </w:p>
    <w:p w14:paraId="79AA940A" w14:textId="5059643E" w:rsidR="00CD6B1C" w:rsidRDefault="00CD6B1C" w:rsidP="004E205A">
      <w:pPr>
        <w:pStyle w:val="Titre1"/>
      </w:pPr>
      <w:bookmarkStart w:id="77" w:name="_Toc30589544"/>
      <w:bookmarkStart w:id="78" w:name="_Toc30589711"/>
      <w:bookmarkStart w:id="79" w:name="_Toc30591266"/>
      <w:r>
        <w:lastRenderedPageBreak/>
        <w:t>Bilan personnel : Hana</w:t>
      </w:r>
      <w:bookmarkEnd w:id="77"/>
      <w:bookmarkEnd w:id="78"/>
      <w:bookmarkEnd w:id="79"/>
    </w:p>
    <w:p w14:paraId="1FFE463C" w14:textId="49BD8A97" w:rsidR="009B440E" w:rsidRPr="00E90B08" w:rsidRDefault="0072055E" w:rsidP="0072055E">
      <w:pPr>
        <w:ind w:firstLine="720"/>
        <w:jc w:val="both"/>
        <w:rPr>
          <w:color w:val="auto"/>
        </w:rPr>
      </w:pPr>
      <w:r w:rsidRPr="00E90B08">
        <w:rPr>
          <w:color w:val="auto"/>
        </w:rPr>
        <w:t>De tous les projets que nous avons réalisé à l’IUT, celui-ci est de loin celui qui aura été le plus enrichissant. Depuis le S1 nous avons souvent travaillé en groupe et avons réalisé divers projets en Web, Java, IHM, Java/</w:t>
      </w:r>
      <w:proofErr w:type="spellStart"/>
      <w:r w:rsidRPr="00E90B08">
        <w:rPr>
          <w:color w:val="auto"/>
        </w:rPr>
        <w:t>mySQL</w:t>
      </w:r>
      <w:proofErr w:type="spellEnd"/>
      <w:r w:rsidRPr="00E90B08">
        <w:rPr>
          <w:color w:val="auto"/>
        </w:rPr>
        <w:t>, UML et PHP mais nous n’avons jamais vraiment eu l’occasion de combiner ces technologies.</w:t>
      </w:r>
    </w:p>
    <w:p w14:paraId="077AA218" w14:textId="05DBCDEA" w:rsidR="0072055E" w:rsidRPr="00E90B08" w:rsidRDefault="0072055E" w:rsidP="0072055E">
      <w:pPr>
        <w:ind w:firstLine="720"/>
        <w:jc w:val="both"/>
        <w:rPr>
          <w:color w:val="auto"/>
        </w:rPr>
      </w:pPr>
      <w:r w:rsidRPr="00E90B08">
        <w:rPr>
          <w:color w:val="auto"/>
        </w:rPr>
        <w:t>Lors du développement j’ai pu d’un côté renforcer mes compétences mais aussi comprendre beaucoup mieux pourquoi nous avons vu ces technologies, notamment la SQL. En effet, lors des TP nous avions juste des questions sur des tables données dans l’énoncé mais là nous avions un cas réel. En TP je ne comprenais pas pourquoi nous devions savoir utiliser telle ou telle commande et quel était l’intérêt de nous poser des questions complexes sur des conditions avec des jointures de tables... À présent j’ai compris que cela avait une réelle utilité</w:t>
      </w:r>
      <w:r w:rsidR="005F1AFD" w:rsidRPr="00E90B08">
        <w:rPr>
          <w:color w:val="auto"/>
        </w:rPr>
        <w:t>.</w:t>
      </w:r>
    </w:p>
    <w:p w14:paraId="5C774D11" w14:textId="1E1DF7FF" w:rsidR="00AD7F2F" w:rsidRPr="00E90B08" w:rsidRDefault="00AD7F2F" w:rsidP="0072055E">
      <w:pPr>
        <w:ind w:firstLine="720"/>
        <w:jc w:val="both"/>
        <w:rPr>
          <w:color w:val="auto"/>
        </w:rPr>
      </w:pPr>
      <w:r w:rsidRPr="00E90B08">
        <w:rPr>
          <w:color w:val="auto"/>
        </w:rPr>
        <w:t xml:space="preserve">Nous avons </w:t>
      </w:r>
      <w:r w:rsidR="006C1A7A" w:rsidRPr="00E90B08">
        <w:rPr>
          <w:color w:val="auto"/>
        </w:rPr>
        <w:t>réparti</w:t>
      </w:r>
      <w:r w:rsidRPr="00E90B08">
        <w:rPr>
          <w:color w:val="auto"/>
        </w:rPr>
        <w:t xml:space="preserve"> les tâches, je savais que je voulais plus m’impliquer en web/</w:t>
      </w:r>
      <w:proofErr w:type="spellStart"/>
      <w:r w:rsidRPr="00E90B08">
        <w:rPr>
          <w:color w:val="auto"/>
        </w:rPr>
        <w:t>php</w:t>
      </w:r>
      <w:proofErr w:type="spellEnd"/>
      <w:r w:rsidRPr="00E90B08">
        <w:rPr>
          <w:color w:val="auto"/>
        </w:rPr>
        <w:t xml:space="preserve"> plutôt qu’en java. J’ai donc été affecté à réalisation l’impl</w:t>
      </w:r>
      <w:r w:rsidR="00231EED" w:rsidRPr="00E90B08">
        <w:rPr>
          <w:color w:val="auto"/>
        </w:rPr>
        <w:t>é</w:t>
      </w:r>
      <w:r w:rsidRPr="00E90B08">
        <w:rPr>
          <w:color w:val="auto"/>
        </w:rPr>
        <w:t>mentation de l’application web, Marion et Bastien se sont don</w:t>
      </w:r>
      <w:r w:rsidR="00231EED" w:rsidRPr="00E90B08">
        <w:rPr>
          <w:color w:val="auto"/>
        </w:rPr>
        <w:t>c</w:t>
      </w:r>
      <w:r w:rsidRPr="00E90B08">
        <w:rPr>
          <w:color w:val="auto"/>
        </w:rPr>
        <w:t xml:space="preserve"> chargés de l’application java.</w:t>
      </w:r>
    </w:p>
    <w:p w14:paraId="73F31D4F" w14:textId="66FB10EF" w:rsidR="00AD7F2F" w:rsidRPr="00E90B08" w:rsidRDefault="00AD7F2F" w:rsidP="0072055E">
      <w:pPr>
        <w:ind w:firstLine="720"/>
        <w:jc w:val="both"/>
        <w:rPr>
          <w:color w:val="auto"/>
        </w:rPr>
      </w:pPr>
      <w:r w:rsidRPr="00E90B08">
        <w:rPr>
          <w:color w:val="auto"/>
        </w:rPr>
        <w:t>On a eu un peu de mal à se lancer au début, le sujet n’était pas très clair, mais on a su faire le point et rapidement après quelques explications.</w:t>
      </w:r>
    </w:p>
    <w:p w14:paraId="0395F3FB" w14:textId="3557BE02" w:rsidR="00122CF1" w:rsidRPr="00E90B08" w:rsidRDefault="00122CF1" w:rsidP="00122CF1">
      <w:pPr>
        <w:ind w:firstLine="720"/>
        <w:jc w:val="both"/>
        <w:rPr>
          <w:color w:val="auto"/>
        </w:rPr>
      </w:pPr>
      <w:r w:rsidRPr="00E90B08">
        <w:rPr>
          <w:color w:val="auto"/>
        </w:rPr>
        <w:t>Après avoir fait un affichage brouillon des fonctions principales</w:t>
      </w:r>
      <w:r w:rsidR="00A17D6A">
        <w:rPr>
          <w:color w:val="auto"/>
        </w:rPr>
        <w:t xml:space="preserve"> en pour l’application web</w:t>
      </w:r>
      <w:r w:rsidRPr="00E90B08">
        <w:rPr>
          <w:color w:val="auto"/>
        </w:rPr>
        <w:t xml:space="preserve"> (les boutons, le tableau de VIP, </w:t>
      </w:r>
      <w:proofErr w:type="spellStart"/>
      <w:r w:rsidRPr="00E90B08">
        <w:rPr>
          <w:color w:val="auto"/>
        </w:rPr>
        <w:t>etc</w:t>
      </w:r>
      <w:proofErr w:type="spellEnd"/>
      <w:r w:rsidRPr="00E90B08">
        <w:rPr>
          <w:color w:val="auto"/>
        </w:rPr>
        <w:t xml:space="preserve">), j’ai voulu gérer le CSS, mais ce n’était pas une bonne idée. Je n’étais pas familière avec Bootstrap et c’est pourtant le Framework qui était implémenté, j’ai dû me renseigner sur comment bien l’utiliser et j’ai perdu du temps au début en voulant aller trop vite. Je me suis résignée à travailler le CSS et j’ai implémenter les fonctions pour ajouter, modifier et supprimer un VIP. Après m’être assurée qu’elles fonctionnaient, j’ai repris là où je m’étais arrêté en CSS pour avoir un rendu qui me convenait mieux. Je ne suis pas 100% satisfaite du résultat, mais je suis contente d’avoir compris la manière d’utiliser Bootstrap et ça m’a vraiment motivé à continuer ce projet jusqu’au dernier moment. Je me suis ensuite mise au défi de permettre d’ajouter une photo sur les VIP, chose que j’ai réussie et dont je suis très satisfaite. </w:t>
      </w:r>
    </w:p>
    <w:p w14:paraId="27154450" w14:textId="377502EC" w:rsidR="00C704B9" w:rsidRDefault="00122CF1" w:rsidP="00C704B9">
      <w:pPr>
        <w:ind w:firstLine="720"/>
        <w:jc w:val="both"/>
        <w:rPr>
          <w:color w:val="auto"/>
        </w:rPr>
      </w:pPr>
      <w:r w:rsidRPr="00E90B08">
        <w:rPr>
          <w:color w:val="auto"/>
        </w:rPr>
        <w:t xml:space="preserve">Finalement, en PHP, je considère </w:t>
      </w:r>
      <w:r w:rsidR="00076C40" w:rsidRPr="00E90B08">
        <w:rPr>
          <w:color w:val="auto"/>
        </w:rPr>
        <w:t>que j’ai réussi à implémenter tout ce qui était demandé, l’application reste encore à développer mais je suis satisfaite du résultat. Faire ce projet de CPOA m’a beaucoup apporté : il m’a réconforté quant à mes capacités et m’a permis de découvrir le PHP sous un autre angle, beaucoup plus ludique que ce à quoi je m’attendais. J’avais été déçue de la plupart des matières informatique à l’IUT, mais travailler un projet en groupe tel que celui-ci m’a permis de regagner cette curiosité que j’avais à l’arrivée à l’IUT</w:t>
      </w:r>
      <w:r w:rsidR="00E90B08" w:rsidRPr="00E90B08">
        <w:rPr>
          <w:color w:val="auto"/>
        </w:rPr>
        <w:t>.</w:t>
      </w:r>
    </w:p>
    <w:p w14:paraId="1EFDF339" w14:textId="77777777" w:rsidR="00C704B9" w:rsidRDefault="00C704B9">
      <w:pPr>
        <w:rPr>
          <w:color w:val="auto"/>
        </w:rPr>
      </w:pPr>
      <w:r>
        <w:rPr>
          <w:color w:val="auto"/>
        </w:rPr>
        <w:br w:type="page"/>
      </w:r>
    </w:p>
    <w:p w14:paraId="798A1828" w14:textId="77777777" w:rsidR="00C704B9" w:rsidRDefault="00C704B9" w:rsidP="00C704B9">
      <w:pPr>
        <w:pStyle w:val="Titre1"/>
      </w:pPr>
      <w:bookmarkStart w:id="80" w:name="_Toc30589545"/>
      <w:bookmarkStart w:id="81" w:name="_Toc30589712"/>
      <w:bookmarkStart w:id="82" w:name="_Toc30591267"/>
      <w:r>
        <w:lastRenderedPageBreak/>
        <w:t>Bilan personnel : Bastien</w:t>
      </w:r>
      <w:bookmarkEnd w:id="80"/>
      <w:bookmarkEnd w:id="81"/>
      <w:bookmarkEnd w:id="82"/>
    </w:p>
    <w:p w14:paraId="41CDA799" w14:textId="77777777" w:rsidR="00C704B9" w:rsidRDefault="00C704B9" w:rsidP="00C704B9">
      <w:pPr>
        <w:ind w:firstLine="720"/>
        <w:jc w:val="both"/>
        <w:rPr>
          <w:color w:val="auto"/>
        </w:rPr>
      </w:pPr>
      <w:r>
        <w:rPr>
          <w:color w:val="auto"/>
        </w:rPr>
        <w:t>Ce projet est le plus conséquent que nous ayons eu à faire à l’IUT, il combinait différentes technologies tel que le Java, le PHP, le SQL…</w:t>
      </w:r>
    </w:p>
    <w:p w14:paraId="09A3762C" w14:textId="15D4C707" w:rsidR="00C704B9" w:rsidRDefault="00C704B9" w:rsidP="00C704B9">
      <w:pPr>
        <w:ind w:firstLine="720"/>
        <w:jc w:val="both"/>
        <w:rPr>
          <w:color w:val="auto"/>
        </w:rPr>
      </w:pPr>
      <w:r>
        <w:rPr>
          <w:color w:val="auto"/>
        </w:rPr>
        <w:t xml:space="preserve">La phase d’analyse ne m’a pas </w:t>
      </w:r>
      <w:r w:rsidR="0099669A">
        <w:rPr>
          <w:color w:val="auto"/>
        </w:rPr>
        <w:t>apporté</w:t>
      </w:r>
      <w:r>
        <w:rPr>
          <w:color w:val="auto"/>
        </w:rPr>
        <w:t xml:space="preserve"> grand-chose, car sortant d’un BAC S-SI, j’avais déjà eu l’occasion de faire des analyses sur des projets plus conséquents.</w:t>
      </w:r>
    </w:p>
    <w:p w14:paraId="78D93659" w14:textId="739E2D96" w:rsidR="00310FC0" w:rsidRPr="0099669A" w:rsidRDefault="00C704B9" w:rsidP="0099669A">
      <w:pPr>
        <w:ind w:firstLine="720"/>
        <w:jc w:val="both"/>
        <w:rPr>
          <w:color w:val="auto"/>
        </w:rPr>
      </w:pPr>
      <w:r>
        <w:rPr>
          <w:color w:val="auto"/>
        </w:rPr>
        <w:t>Concernant le développement, j’ai pu m’améliorer en java, principalement sur la partie accès à la base de données. Cette partie m’a aussi permis de comprendre que j’aimais bien le développement mais que je ne peux pas faire ça durant toute une journée, ce qui me conforte dans mon idée de réorientation après mon DUT.</w:t>
      </w:r>
    </w:p>
    <w:p w14:paraId="11F01D22" w14:textId="1EDC9B04" w:rsidR="0099669A" w:rsidRPr="0099669A" w:rsidRDefault="0099669A" w:rsidP="0099669A">
      <w:pPr>
        <w:pStyle w:val="Titre1"/>
      </w:pPr>
      <w:bookmarkStart w:id="83" w:name="_Toc30591268"/>
      <w:r>
        <w:t>Bilan personnel : Marion</w:t>
      </w:r>
      <w:bookmarkEnd w:id="83"/>
    </w:p>
    <w:p w14:paraId="748BE644" w14:textId="1E0F2E98" w:rsidR="0099669A" w:rsidRPr="0099669A" w:rsidRDefault="0099669A" w:rsidP="0099669A">
      <w:pPr>
        <w:ind w:firstLine="720"/>
        <w:jc w:val="both"/>
        <w:rPr>
          <w:color w:val="auto"/>
        </w:rPr>
      </w:pPr>
      <w:r w:rsidRPr="0099669A">
        <w:rPr>
          <w:color w:val="auto"/>
        </w:rPr>
        <w:t>Pendant ce semestre, la matière CPOA était la seule matière avec un projet que nous avons eu. C’est pour moi, le seul moment où nous avons pu faire de l’informatique. J’aime beaucoup le Java c’est mon langage préféré mais je ne suis pas convaincu du sujet qui n’est pour moi pas assez détaillé. Nous avions tout le temps des questions sur certains points qui n’étaient pas abordés. Néanmoins ce travail de groupe était intéressant et nous a permis de coder et d’utiliser nos connaissances.</w:t>
      </w:r>
    </w:p>
    <w:sectPr w:rsidR="0099669A" w:rsidRPr="0099669A" w:rsidSect="00813F4F">
      <w:headerReference w:type="default" r:id="rId14"/>
      <w:footerReference w:type="defaul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50D0F" w14:textId="77777777" w:rsidR="00A260B5" w:rsidRDefault="00A260B5">
      <w:pPr>
        <w:spacing w:before="0" w:after="0" w:line="240" w:lineRule="auto"/>
      </w:pPr>
      <w:r>
        <w:separator/>
      </w:r>
    </w:p>
  </w:endnote>
  <w:endnote w:type="continuationSeparator" w:id="0">
    <w:p w14:paraId="5087CAD0" w14:textId="77777777" w:rsidR="00A260B5" w:rsidRDefault="00A260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755FB" w14:textId="304738EE" w:rsidR="006832BA" w:rsidRDefault="006832BA">
    <w:pPr>
      <w:pStyle w:val="Pieddepage"/>
      <w:jc w:val="center"/>
      <w:rPr>
        <w:color w:val="3F251D" w:themeColor="accent1"/>
      </w:rPr>
    </w:pPr>
    <w:r>
      <w:rPr>
        <w:color w:val="3F251D" w:themeColor="accent1"/>
      </w:rPr>
      <w:t xml:space="preserve">Page </w:t>
    </w:r>
    <w:r>
      <w:rPr>
        <w:color w:val="3F251D" w:themeColor="accent1"/>
      </w:rPr>
      <w:fldChar w:fldCharType="begin"/>
    </w:r>
    <w:r>
      <w:rPr>
        <w:color w:val="3F251D" w:themeColor="accent1"/>
      </w:rPr>
      <w:instrText>PAGE  \* Arabic  \* MERGEFORMAT</w:instrText>
    </w:r>
    <w:r>
      <w:rPr>
        <w:color w:val="3F251D" w:themeColor="accent1"/>
      </w:rPr>
      <w:fldChar w:fldCharType="separate"/>
    </w:r>
    <w:r w:rsidR="005B573D">
      <w:rPr>
        <w:noProof/>
        <w:color w:val="3F251D" w:themeColor="accent1"/>
      </w:rPr>
      <w:t>3</w:t>
    </w:r>
    <w:r>
      <w:rPr>
        <w:color w:val="3F251D" w:themeColor="accent1"/>
      </w:rPr>
      <w:fldChar w:fldCharType="end"/>
    </w:r>
    <w:r w:rsidR="00B54D98">
      <w:rPr>
        <w:color w:val="3F251D" w:themeColor="accent1"/>
      </w:rPr>
      <w:t xml:space="preserve"> </w:t>
    </w:r>
  </w:p>
  <w:p w14:paraId="15770308" w14:textId="4388EF0B" w:rsidR="001638F6" w:rsidRDefault="001638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4ECF7" w14:textId="77777777" w:rsidR="00A260B5" w:rsidRDefault="00A260B5">
      <w:pPr>
        <w:spacing w:before="0" w:after="0" w:line="240" w:lineRule="auto"/>
      </w:pPr>
      <w:r>
        <w:separator/>
      </w:r>
    </w:p>
  </w:footnote>
  <w:footnote w:type="continuationSeparator" w:id="0">
    <w:p w14:paraId="098B30E6" w14:textId="77777777" w:rsidR="00A260B5" w:rsidRDefault="00A260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17323" w14:textId="7D1118ED" w:rsidR="00037E80" w:rsidRDefault="00037E80">
    <w:pPr>
      <w:pStyle w:val="En-tte"/>
    </w:pPr>
    <w:r>
      <w:rPr>
        <w:noProof/>
        <w:lang w:eastAsia="fr-FR"/>
      </w:rPr>
      <mc:AlternateContent>
        <mc:Choice Requires="wps">
          <w:drawing>
            <wp:anchor distT="0" distB="0" distL="118745" distR="118745" simplePos="0" relativeHeight="251659264" behindDoc="1" locked="0" layoutInCell="1" allowOverlap="0" wp14:anchorId="13F633E9" wp14:editId="673236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DFDD7B" w14:textId="14D6713D" w:rsidR="00037E80" w:rsidRDefault="00037E80">
                              <w:pPr>
                                <w:pStyle w:val="En-tte"/>
                                <w:jc w:val="center"/>
                                <w:rPr>
                                  <w:caps/>
                                  <w:color w:val="FFFFFF" w:themeColor="background1"/>
                                </w:rPr>
                              </w:pPr>
                              <w:r>
                                <w:rPr>
                                  <w:caps/>
                                  <w:color w:val="FFFFFF" w:themeColor="background1"/>
                                </w:rPr>
                                <w:t>OPEN TENNIS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3F633E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3f251d [3204]" stroked="f" strokeweight="2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0DFDD7B" w14:textId="14D6713D" w:rsidR="00037E80" w:rsidRDefault="00037E80">
                        <w:pPr>
                          <w:pStyle w:val="En-tte"/>
                          <w:jc w:val="center"/>
                          <w:rPr>
                            <w:caps/>
                            <w:color w:val="FFFFFF" w:themeColor="background1"/>
                          </w:rPr>
                        </w:pPr>
                        <w:r>
                          <w:rPr>
                            <w:caps/>
                            <w:color w:val="FFFFFF" w:themeColor="background1"/>
                          </w:rPr>
                          <w:t>OPEN TENNIS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96D7229"/>
    <w:multiLevelType w:val="hybridMultilevel"/>
    <w:tmpl w:val="AC4A35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2D2827"/>
    <w:multiLevelType w:val="hybridMultilevel"/>
    <w:tmpl w:val="B03EA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6DC61E5"/>
    <w:multiLevelType w:val="hybridMultilevel"/>
    <w:tmpl w:val="07FE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61F53EC"/>
    <w:multiLevelType w:val="hybridMultilevel"/>
    <w:tmpl w:val="9E580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4"/>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77"/>
    <w:rsid w:val="00037E80"/>
    <w:rsid w:val="000447AE"/>
    <w:rsid w:val="000525C2"/>
    <w:rsid w:val="00052637"/>
    <w:rsid w:val="000748AA"/>
    <w:rsid w:val="000767E5"/>
    <w:rsid w:val="00076C40"/>
    <w:rsid w:val="000D2C69"/>
    <w:rsid w:val="00113702"/>
    <w:rsid w:val="00122CF1"/>
    <w:rsid w:val="00124DFC"/>
    <w:rsid w:val="001477C7"/>
    <w:rsid w:val="001638F6"/>
    <w:rsid w:val="00181C4F"/>
    <w:rsid w:val="001A1D5F"/>
    <w:rsid w:val="001A2000"/>
    <w:rsid w:val="001A58A0"/>
    <w:rsid w:val="001B2CA8"/>
    <w:rsid w:val="001C3930"/>
    <w:rsid w:val="001D5AEB"/>
    <w:rsid w:val="001E042E"/>
    <w:rsid w:val="001F62D3"/>
    <w:rsid w:val="002000CC"/>
    <w:rsid w:val="00202B9D"/>
    <w:rsid w:val="0020782A"/>
    <w:rsid w:val="002239FA"/>
    <w:rsid w:val="00231EED"/>
    <w:rsid w:val="0027403E"/>
    <w:rsid w:val="002A421F"/>
    <w:rsid w:val="002B1EEC"/>
    <w:rsid w:val="00304AE1"/>
    <w:rsid w:val="00310FC0"/>
    <w:rsid w:val="003209D6"/>
    <w:rsid w:val="00334A73"/>
    <w:rsid w:val="003422FF"/>
    <w:rsid w:val="00382FC6"/>
    <w:rsid w:val="00394B26"/>
    <w:rsid w:val="003A10D5"/>
    <w:rsid w:val="003B5EBF"/>
    <w:rsid w:val="00411614"/>
    <w:rsid w:val="00411F73"/>
    <w:rsid w:val="00423C81"/>
    <w:rsid w:val="004350FE"/>
    <w:rsid w:val="00467711"/>
    <w:rsid w:val="004952C4"/>
    <w:rsid w:val="004C3E20"/>
    <w:rsid w:val="004D28BE"/>
    <w:rsid w:val="004E205A"/>
    <w:rsid w:val="004E4E94"/>
    <w:rsid w:val="004F5748"/>
    <w:rsid w:val="0050635C"/>
    <w:rsid w:val="00560854"/>
    <w:rsid w:val="0058278A"/>
    <w:rsid w:val="005A1C5A"/>
    <w:rsid w:val="005B573D"/>
    <w:rsid w:val="005C114B"/>
    <w:rsid w:val="005C53E3"/>
    <w:rsid w:val="005F1AFD"/>
    <w:rsid w:val="0062068B"/>
    <w:rsid w:val="00625C9A"/>
    <w:rsid w:val="00626BC7"/>
    <w:rsid w:val="00627CFD"/>
    <w:rsid w:val="006832BA"/>
    <w:rsid w:val="00690EFD"/>
    <w:rsid w:val="006C1A7A"/>
    <w:rsid w:val="006E0BD7"/>
    <w:rsid w:val="006E405B"/>
    <w:rsid w:val="006F4B93"/>
    <w:rsid w:val="007021DE"/>
    <w:rsid w:val="00704998"/>
    <w:rsid w:val="0072055E"/>
    <w:rsid w:val="007307AD"/>
    <w:rsid w:val="00732607"/>
    <w:rsid w:val="007552F6"/>
    <w:rsid w:val="00757902"/>
    <w:rsid w:val="0076326E"/>
    <w:rsid w:val="00790495"/>
    <w:rsid w:val="007F0BD4"/>
    <w:rsid w:val="007F313C"/>
    <w:rsid w:val="00801CE7"/>
    <w:rsid w:val="00805FE0"/>
    <w:rsid w:val="008122CB"/>
    <w:rsid w:val="00813F4F"/>
    <w:rsid w:val="00844483"/>
    <w:rsid w:val="008E0738"/>
    <w:rsid w:val="008F022E"/>
    <w:rsid w:val="00934F1C"/>
    <w:rsid w:val="00964FAE"/>
    <w:rsid w:val="00990AE4"/>
    <w:rsid w:val="00994A19"/>
    <w:rsid w:val="0099669A"/>
    <w:rsid w:val="009A7E77"/>
    <w:rsid w:val="009B440E"/>
    <w:rsid w:val="009D2231"/>
    <w:rsid w:val="009D49CC"/>
    <w:rsid w:val="00A10320"/>
    <w:rsid w:val="00A122DB"/>
    <w:rsid w:val="00A1418D"/>
    <w:rsid w:val="00A17D6A"/>
    <w:rsid w:val="00A260B5"/>
    <w:rsid w:val="00A27CA3"/>
    <w:rsid w:val="00A62D72"/>
    <w:rsid w:val="00AC747D"/>
    <w:rsid w:val="00AD165F"/>
    <w:rsid w:val="00AD26A2"/>
    <w:rsid w:val="00AD7F2F"/>
    <w:rsid w:val="00AF2926"/>
    <w:rsid w:val="00B0770E"/>
    <w:rsid w:val="00B131A4"/>
    <w:rsid w:val="00B47B7A"/>
    <w:rsid w:val="00B504B5"/>
    <w:rsid w:val="00B54D98"/>
    <w:rsid w:val="00B646B8"/>
    <w:rsid w:val="00B85262"/>
    <w:rsid w:val="00B92F5A"/>
    <w:rsid w:val="00BB4CFC"/>
    <w:rsid w:val="00BD072D"/>
    <w:rsid w:val="00BD3085"/>
    <w:rsid w:val="00BF5A79"/>
    <w:rsid w:val="00C25981"/>
    <w:rsid w:val="00C704B9"/>
    <w:rsid w:val="00C80BD4"/>
    <w:rsid w:val="00CA2D45"/>
    <w:rsid w:val="00CC37D4"/>
    <w:rsid w:val="00CD31E3"/>
    <w:rsid w:val="00CD500E"/>
    <w:rsid w:val="00CD6B1C"/>
    <w:rsid w:val="00CD7927"/>
    <w:rsid w:val="00CF3A42"/>
    <w:rsid w:val="00D15A56"/>
    <w:rsid w:val="00D16F8A"/>
    <w:rsid w:val="00D26984"/>
    <w:rsid w:val="00D5413C"/>
    <w:rsid w:val="00D56C10"/>
    <w:rsid w:val="00D96512"/>
    <w:rsid w:val="00DA1EAC"/>
    <w:rsid w:val="00DC07A3"/>
    <w:rsid w:val="00DE014E"/>
    <w:rsid w:val="00DF7F14"/>
    <w:rsid w:val="00E11B8A"/>
    <w:rsid w:val="00E31F15"/>
    <w:rsid w:val="00E53586"/>
    <w:rsid w:val="00E72DAD"/>
    <w:rsid w:val="00E90B08"/>
    <w:rsid w:val="00E9267A"/>
    <w:rsid w:val="00EE0F17"/>
    <w:rsid w:val="00F26A1D"/>
    <w:rsid w:val="00F419C8"/>
    <w:rsid w:val="00F472E2"/>
    <w:rsid w:val="00F57126"/>
    <w:rsid w:val="00F60CE6"/>
    <w:rsid w:val="00F626C5"/>
    <w:rsid w:val="00F677F9"/>
    <w:rsid w:val="00FA30EB"/>
    <w:rsid w:val="00FC5404"/>
    <w:rsid w:val="00FD1504"/>
    <w:rsid w:val="00FD4ECD"/>
    <w:rsid w:val="00FE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CF506F"/>
  <w15:chartTrackingRefBased/>
  <w15:docId w15:val="{38EC2181-A485-485D-B7EE-BAE65400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itre1">
    <w:name w:val="heading 1"/>
    <w:basedOn w:val="Normal"/>
    <w:next w:val="Normal"/>
    <w:link w:val="Titre1Car"/>
    <w:uiPriority w:val="4"/>
    <w:qFormat/>
    <w:rsid w:val="00D26984"/>
    <w:pPr>
      <w:keepNext/>
      <w:keepLines/>
      <w:spacing w:before="600" w:after="60"/>
      <w:outlineLvl w:val="0"/>
    </w:pPr>
    <w:rPr>
      <w:rFonts w:asciiTheme="majorHAnsi" w:eastAsiaTheme="majorEastAsia" w:hAnsiTheme="majorHAnsi" w:cstheme="majorBidi"/>
      <w:color w:val="0070C0"/>
      <w:sz w:val="30"/>
      <w:szCs w:val="30"/>
    </w:rPr>
  </w:style>
  <w:style w:type="paragraph" w:styleId="Titre2">
    <w:name w:val="heading 2"/>
    <w:basedOn w:val="Normal"/>
    <w:next w:val="Normal"/>
    <w:link w:val="Titre2Car"/>
    <w:uiPriority w:val="4"/>
    <w:unhideWhenUsed/>
    <w:qFormat/>
    <w:rsid w:val="00D26984"/>
    <w:pPr>
      <w:keepNext/>
      <w:keepLines/>
      <w:spacing w:before="240" w:after="0"/>
      <w:outlineLvl w:val="1"/>
    </w:pPr>
    <w:rPr>
      <w:rFonts w:asciiTheme="majorHAnsi" w:eastAsiaTheme="majorEastAsia" w:hAnsiTheme="majorHAnsi" w:cstheme="majorBidi"/>
      <w:caps/>
      <w:color w:val="0070C0"/>
    </w:rPr>
  </w:style>
  <w:style w:type="paragraph" w:styleId="Titre3">
    <w:name w:val="heading 3"/>
    <w:basedOn w:val="Normal"/>
    <w:next w:val="Normal"/>
    <w:link w:val="Titre3Car"/>
    <w:uiPriority w:val="4"/>
    <w:unhideWhenUsed/>
    <w:qFormat/>
    <w:rsid w:val="00F26A1D"/>
    <w:pPr>
      <w:keepNext/>
      <w:keepLines/>
      <w:spacing w:before="200" w:after="0"/>
      <w:outlineLvl w:val="2"/>
    </w:pPr>
    <w:rPr>
      <w:rFonts w:asciiTheme="majorHAnsi" w:eastAsiaTheme="majorEastAsia" w:hAnsiTheme="majorHAnsi" w:cstheme="majorBidi"/>
      <w:color w:val="0070C0"/>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pPr>
      <w:spacing w:before="360" w:after="0"/>
      <w:contextualSpacing/>
      <w:jc w:val="center"/>
    </w:pPr>
  </w:style>
  <w:style w:type="character" w:customStyle="1" w:styleId="Titre1Car">
    <w:name w:val="Titre 1 Car"/>
    <w:basedOn w:val="Policepardfaut"/>
    <w:link w:val="Titre1"/>
    <w:uiPriority w:val="4"/>
    <w:rsid w:val="00D26984"/>
    <w:rPr>
      <w:rFonts w:asciiTheme="majorHAnsi" w:eastAsiaTheme="majorEastAsia" w:hAnsiTheme="majorHAnsi" w:cstheme="majorBidi"/>
      <w:color w:val="0070C0"/>
      <w:sz w:val="30"/>
      <w:szCs w:val="30"/>
    </w:rPr>
  </w:style>
  <w:style w:type="character" w:customStyle="1" w:styleId="Titre2Car">
    <w:name w:val="Titre 2 Car"/>
    <w:basedOn w:val="Policepardfaut"/>
    <w:link w:val="Titre2"/>
    <w:uiPriority w:val="4"/>
    <w:rsid w:val="00D26984"/>
    <w:rPr>
      <w:rFonts w:asciiTheme="majorHAnsi" w:eastAsiaTheme="majorEastAsia" w:hAnsiTheme="majorHAnsi" w:cstheme="majorBidi"/>
      <w:caps/>
      <w:color w:val="0070C0"/>
    </w:rPr>
  </w:style>
  <w:style w:type="character" w:customStyle="1" w:styleId="Titre3Car">
    <w:name w:val="Titre 3 Car"/>
    <w:basedOn w:val="Policepardfaut"/>
    <w:link w:val="Titre3"/>
    <w:uiPriority w:val="4"/>
    <w:rsid w:val="00F26A1D"/>
    <w:rPr>
      <w:rFonts w:asciiTheme="majorHAnsi" w:eastAsiaTheme="majorEastAsia" w:hAnsiTheme="majorHAnsi" w:cstheme="majorBidi"/>
      <w:color w:val="0070C0"/>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1F120E"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FD1504"/>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unhideWhenUsed/>
    <w:pPr>
      <w:spacing w:after="100"/>
      <w:ind w:left="400"/>
    </w:pPr>
    <w:rPr>
      <w:i/>
      <w:iCs/>
    </w:rPr>
  </w:style>
  <w:style w:type="paragraph" w:styleId="TM1">
    <w:name w:val="toc 1"/>
    <w:basedOn w:val="Normal"/>
    <w:next w:val="Normal"/>
    <w:autoRedefine/>
    <w:uiPriority w:val="39"/>
    <w:unhideWhenUsed/>
    <w:rsid w:val="00202B9D"/>
    <w:pPr>
      <w:spacing w:after="100"/>
    </w:pPr>
    <w:rPr>
      <w:color w:val="002060"/>
    </w:rPr>
  </w:style>
  <w:style w:type="paragraph" w:styleId="TM2">
    <w:name w:val="toc 2"/>
    <w:basedOn w:val="Normal"/>
    <w:next w:val="Normal"/>
    <w:autoRedefine/>
    <w:uiPriority w:val="39"/>
    <w:unhideWhenUsed/>
    <w:rsid w:val="00202B9D"/>
    <w:pPr>
      <w:spacing w:after="100"/>
      <w:ind w:left="200"/>
    </w:pPr>
    <w:rPr>
      <w:color w:val="0070C0"/>
    </w:r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styleId="Paragraphedeliste">
    <w:name w:val="List Paragraph"/>
    <w:basedOn w:val="Normal"/>
    <w:uiPriority w:val="34"/>
    <w:semiHidden/>
    <w:qFormat/>
    <w:rsid w:val="00CD500E"/>
    <w:pPr>
      <w:ind w:left="720"/>
      <w:contextualSpacing/>
    </w:pPr>
  </w:style>
  <w:style w:type="character" w:styleId="Lienhypertexte">
    <w:name w:val="Hyperlink"/>
    <w:basedOn w:val="Policepardfaut"/>
    <w:uiPriority w:val="99"/>
    <w:unhideWhenUsed/>
    <w:rsid w:val="00423C81"/>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3543973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ab\AppData\Local\Packages\Microsoft.Office.Desktop_8wekyb3d8bbwe\LocalCache\Roaming\Microsoft\Templates\Rapport%20d&#8217;&#233;tudiant%20avec%20page%20de%20gar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5856-6952-41D9-A7A7-D62BE2BB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5</TotalTime>
  <Pages>1</Pages>
  <Words>2553</Words>
  <Characters>14043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TENNIS</dc:title>
  <dc:creator>hanab</dc:creator>
  <cp:keywords/>
  <cp:lastModifiedBy>Bastien Moronval</cp:lastModifiedBy>
  <cp:revision>12</cp:revision>
  <dcterms:created xsi:type="dcterms:W3CDTF">2020-01-22T12:06:00Z</dcterms:created>
  <dcterms:modified xsi:type="dcterms:W3CDTF">2020-01-22T12:14:00Z</dcterms:modified>
  <cp:version/>
</cp:coreProperties>
</file>